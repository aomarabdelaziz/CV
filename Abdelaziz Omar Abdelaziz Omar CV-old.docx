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7E5A9C" w:rsidP="004327ED">
      <w:pPr>
        <w:pStyle w:val="Title"/>
      </w:pPr>
      <w:sdt>
        <w:sdtPr>
          <w:alias w:val="Enter your name:"/>
          <w:tag w:val=""/>
          <w:id w:val="-328297061"/>
          <w:placeholder>
            <w:docPart w:val="794F62BE1C2C46D38FCDB8E413AF75F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327ED">
            <w:t>Abdelaziz Omar Abdelaziz Omar</w:t>
          </w:r>
        </w:sdtContent>
      </w:sdt>
    </w:p>
    <w:p w:rsidR="00394A6D" w:rsidRDefault="00DA5975" w:rsidP="00716BB3">
      <w:pPr>
        <w:jc w:val="center"/>
        <w:rPr>
          <w:rtl/>
          <w:lang w:bidi="ar-EG"/>
        </w:rPr>
      </w:pPr>
      <w:r>
        <w:t>Alexandria, Egypt (Ready to relocate)</w:t>
      </w:r>
      <w:r w:rsidR="007D00B3">
        <w:t> | </w:t>
      </w:r>
      <w:r w:rsidR="004327ED">
        <w:t>(+2</w:t>
      </w:r>
      <w:r w:rsidR="00716BB3">
        <w:t>0</w:t>
      </w:r>
      <w:r w:rsidR="004327ED">
        <w:t xml:space="preserve">) </w:t>
      </w:r>
      <w:r w:rsidR="00716BB3">
        <w:t>01027588498</w:t>
      </w:r>
      <w:r w:rsidR="007D00B3">
        <w:t> | </w:t>
      </w:r>
      <w:hyperlink r:id="rId8" w:history="1">
        <w:r w:rsidR="004327ED" w:rsidRPr="000E4A5F">
          <w:rPr>
            <w:rStyle w:val="Hyperlink"/>
          </w:rPr>
          <w:t>abdelazizomar851@gmail.com</w:t>
        </w:r>
      </w:hyperlink>
      <w:r w:rsidR="004327ED">
        <w:rPr>
          <w:rFonts w:hint="cs"/>
          <w:rtl/>
        </w:rPr>
        <w:t xml:space="preserve">  </w:t>
      </w:r>
      <w:r w:rsidR="004327ED">
        <w:tab/>
      </w:r>
      <w:r w:rsidR="004327ED">
        <w:tab/>
        <w:t xml:space="preserve"> LinkedIn: </w:t>
      </w:r>
      <w:hyperlink r:id="rId9" w:history="1">
        <w:r w:rsidR="004327ED" w:rsidRPr="000B536A">
          <w:rPr>
            <w:rStyle w:val="Hyperlink"/>
          </w:rPr>
          <w:t>@</w:t>
        </w:r>
        <w:proofErr w:type="spellStart"/>
        <w:r w:rsidR="004327ED" w:rsidRPr="000B536A">
          <w:rPr>
            <w:rStyle w:val="Hyperlink"/>
          </w:rPr>
          <w:t>aomarabdelaziz</w:t>
        </w:r>
        <w:proofErr w:type="spellEnd"/>
      </w:hyperlink>
      <w:r w:rsidR="004327ED">
        <w:rPr>
          <w:rtl/>
        </w:rPr>
        <w:br/>
      </w:r>
      <w:r w:rsidR="004327ED">
        <w:rPr>
          <w:rFonts w:hint="cs"/>
          <w:rtl/>
        </w:rPr>
        <w:t xml:space="preserve">              </w:t>
      </w:r>
      <w:proofErr w:type="spellStart"/>
      <w:r w:rsidR="004327ED">
        <w:t>Github</w:t>
      </w:r>
      <w:proofErr w:type="spellEnd"/>
      <w:r w:rsidR="004327ED">
        <w:t xml:space="preserve">: </w:t>
      </w:r>
      <w:hyperlink r:id="rId10" w:history="1">
        <w:r w:rsidR="004327ED" w:rsidRPr="000B536A">
          <w:rPr>
            <w:rStyle w:val="Hyperlink"/>
          </w:rPr>
          <w:t>@</w:t>
        </w:r>
        <w:proofErr w:type="spellStart"/>
        <w:r w:rsidR="004327ED" w:rsidRPr="000B536A">
          <w:rPr>
            <w:rStyle w:val="Hyperlink"/>
          </w:rPr>
          <w:t>aomarabdelaziz</w:t>
        </w:r>
        <w:proofErr w:type="spellEnd"/>
      </w:hyperlink>
    </w:p>
    <w:sdt>
      <w:sdtPr>
        <w:alias w:val="Objective:"/>
        <w:tag w:val="Objective:"/>
        <w:id w:val="-736782104"/>
        <w:placeholder>
          <w:docPart w:val="CDBF15D9B3A24668ACD8E12A3D604D24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A97455" w:rsidRPr="00091FF7" w:rsidRDefault="00A97455" w:rsidP="00094F3A">
      <w:pPr>
        <w:pStyle w:val="ListBullet"/>
      </w:pPr>
      <w:r>
        <w:t xml:space="preserve">As </w:t>
      </w:r>
      <w:r w:rsidRPr="006E1D1D">
        <w:t>a highly motivated</w:t>
      </w:r>
      <w:r w:rsidRPr="00A97455">
        <w:t xml:space="preserve"> DevOps Engineer, my goal is to contribute to the development and implementation of reliable, scalable, and secure infrastructure by utilizing my knowledge of automation, scripting, and cloud computing technologies. I am eager to learn and apply emerging tools and best practices to streamline software development and deployment processes, while collaborating effectively with cross-functional teams.</w:t>
      </w:r>
    </w:p>
    <w:p w:rsidR="00330A6D" w:rsidRDefault="00514846" w:rsidP="00252311">
      <w:pPr>
        <w:pStyle w:val="Heading1"/>
      </w:pPr>
      <w:r>
        <w:t>Inter</w:t>
      </w:r>
      <w:r w:rsidR="00277005">
        <w:t>n</w:t>
      </w:r>
      <w:r>
        <w:t>ships</w:t>
      </w:r>
      <w:r w:rsidR="007F68F6">
        <w:t xml:space="preserve"> </w:t>
      </w:r>
      <w:r w:rsidR="0075141E">
        <w:t>and</w:t>
      </w:r>
      <w:r w:rsidR="007F68F6">
        <w:t xml:space="preserve"> </w:t>
      </w:r>
      <w:r w:rsidR="00252311">
        <w:t>Diploma</w:t>
      </w:r>
      <w:r w:rsidR="003039EC">
        <w:t>s</w:t>
      </w:r>
    </w:p>
    <w:p w:rsidR="00230C67" w:rsidRDefault="009F6540" w:rsidP="009B441A">
      <w:pPr>
        <w:pStyle w:val="Heading2"/>
        <w:rPr>
          <w:rtl/>
          <w:lang w:bidi="ar-EG"/>
        </w:rPr>
      </w:pPr>
      <w:r w:rsidRPr="009F6540">
        <w:t>Information Technology Institute (ITI</w:t>
      </w:r>
      <w:r>
        <w:t>)</w:t>
      </w:r>
      <w:r w:rsidR="00650D3D">
        <w:t>,</w:t>
      </w:r>
      <w:r w:rsidR="000212D9">
        <w:t xml:space="preserve"> </w:t>
      </w:r>
      <w:r w:rsidR="00650D3D">
        <w:t>MCIT</w:t>
      </w:r>
      <w:r w:rsidR="00230C67">
        <w:t> |</w:t>
      </w:r>
      <w:r w:rsidR="00415E8F">
        <w:t xml:space="preserve"> Internship |</w:t>
      </w:r>
      <w:r w:rsidR="00230C67">
        <w:t xml:space="preserve"> NOV 2022 – </w:t>
      </w:r>
      <w:r w:rsidR="009B441A">
        <w:t>MAR</w:t>
      </w:r>
      <w:r w:rsidR="00230C67">
        <w:t xml:space="preserve"> 202</w:t>
      </w:r>
      <w:r w:rsidR="00C1585C">
        <w:t>3</w:t>
      </w:r>
    </w:p>
    <w:p w:rsidR="00230C67" w:rsidRPr="00960BD9" w:rsidRDefault="007E5A9C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1" w:history="1">
        <w:r w:rsidR="007A0401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Intensive training (4-Month) program</w:t>
        </w:r>
        <w:r w:rsidR="00415E8F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 xml:space="preserve"> </w:t>
        </w:r>
        <w:r w:rsidR="00230C67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DevOps Track</w:t>
        </w:r>
      </w:hyperlink>
      <w:r w:rsidR="00BC17C0" w:rsidRPr="00960BD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:rsidR="009B37CB" w:rsidRDefault="009B37CB" w:rsidP="001D29D9">
      <w:pPr>
        <w:pStyle w:val="Heading2"/>
        <w:rPr>
          <w:rtl/>
          <w:lang w:bidi="ar-EG"/>
        </w:rPr>
      </w:pPr>
      <w:r>
        <w:t>national te</w:t>
      </w:r>
      <w:r w:rsidR="004A32CB">
        <w:t>lecommunication institute (NTI), MCIT</w:t>
      </w:r>
      <w:r>
        <w:t>|</w:t>
      </w:r>
      <w:r w:rsidR="00A4275B" w:rsidRPr="00A4275B">
        <w:t xml:space="preserve"> </w:t>
      </w:r>
      <w:r w:rsidR="00A4275B">
        <w:t>Internship |</w:t>
      </w:r>
      <w:r>
        <w:t> </w:t>
      </w:r>
      <w:r w:rsidR="001D29D9">
        <w:t>Apr</w:t>
      </w:r>
      <w:r>
        <w:t xml:space="preserve"> 2022 – may 2022</w:t>
      </w:r>
    </w:p>
    <w:p w:rsidR="009B37CB" w:rsidRPr="00960BD9" w:rsidRDefault="007E5A9C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2" w:history="1">
        <w:r w:rsidR="009B37CB" w:rsidRPr="00960BD9">
          <w:rPr>
            <w:rStyle w:val="Hyperlink"/>
            <w:b/>
            <w:bCs/>
          </w:rPr>
          <w:t>Backend Developer</w:t>
        </w:r>
        <w:r w:rsidR="00415E8F" w:rsidRPr="00960BD9">
          <w:rPr>
            <w:rStyle w:val="Hyperlink"/>
            <w:b/>
            <w:bCs/>
          </w:rPr>
          <w:t xml:space="preserve"> Internship</w:t>
        </w:r>
        <w:r w:rsidR="009B37CB" w:rsidRPr="00960BD9">
          <w:rPr>
            <w:rStyle w:val="Hyperlink"/>
            <w:b/>
            <w:bCs/>
          </w:rPr>
          <w:t xml:space="preserve"> (PHP / </w:t>
        </w:r>
        <w:proofErr w:type="spellStart"/>
        <w:r w:rsidR="009B37CB" w:rsidRPr="00960BD9">
          <w:rPr>
            <w:rStyle w:val="Hyperlink"/>
            <w:b/>
            <w:bCs/>
          </w:rPr>
          <w:t>Laravel</w:t>
        </w:r>
        <w:proofErr w:type="spellEnd"/>
        <w:r w:rsidR="009B37CB" w:rsidRPr="00960BD9">
          <w:rPr>
            <w:rStyle w:val="Hyperlink"/>
            <w:b/>
            <w:bCs/>
          </w:rPr>
          <w:t xml:space="preserve"> / MySQL)</w:t>
        </w:r>
        <w:r w:rsidR="00111090" w:rsidRPr="00960BD9">
          <w:rPr>
            <w:rStyle w:val="Hyperlink"/>
            <w:b/>
            <w:bCs/>
          </w:rPr>
          <w:t>.</w:t>
        </w:r>
      </w:hyperlink>
    </w:p>
    <w:p w:rsidR="00262766" w:rsidRDefault="00262766" w:rsidP="0081536D">
      <w:pPr>
        <w:pStyle w:val="Heading2"/>
        <w:rPr>
          <w:rtl/>
          <w:lang w:bidi="ar-EG"/>
        </w:rPr>
      </w:pPr>
      <w:r>
        <w:t>ROUTE Academy Training </w:t>
      </w:r>
      <w:r w:rsidR="00A20300">
        <w:t xml:space="preserve">| </w:t>
      </w:r>
      <w:r w:rsidR="00573DD5">
        <w:t>DIPLOMA</w:t>
      </w:r>
      <w:r w:rsidR="00A20300">
        <w:t xml:space="preserve"> </w:t>
      </w:r>
      <w:r>
        <w:t>| </w:t>
      </w:r>
      <w:r w:rsidR="0081536D">
        <w:t>FEB</w:t>
      </w:r>
      <w:r>
        <w:t xml:space="preserve"> 2022 – may 2022</w:t>
      </w:r>
    </w:p>
    <w:p w:rsidR="00262766" w:rsidRDefault="00A12A42" w:rsidP="00C670B7">
      <w:pPr>
        <w:pStyle w:val="ListBullet"/>
        <w:numPr>
          <w:ilvl w:val="0"/>
          <w:numId w:val="40"/>
        </w:numPr>
        <w:rPr>
          <w:rtl/>
        </w:rPr>
      </w:pPr>
      <w:r w:rsidRPr="00900570">
        <w:t>Software IT</w:t>
      </w:r>
      <w:r w:rsidR="00262766" w:rsidRPr="00900570">
        <w:t xml:space="preserve"> Fundamentals</w:t>
      </w:r>
      <w:r w:rsidR="00111090">
        <w:t>.</w:t>
      </w:r>
    </w:p>
    <w:p w:rsidR="00330A6D" w:rsidRDefault="003039EC" w:rsidP="00780928">
      <w:pPr>
        <w:pStyle w:val="Heading2"/>
        <w:rPr>
          <w:rtl/>
          <w:lang w:bidi="ar-EG"/>
        </w:rPr>
      </w:pPr>
      <w:r>
        <w:t xml:space="preserve">Youth Enablement for freelancing initiative, MCIT </w:t>
      </w:r>
      <w:r w:rsidR="004145C0">
        <w:t xml:space="preserve">| Internship </w:t>
      </w:r>
      <w:r w:rsidR="00330A6D">
        <w:t>| </w:t>
      </w:r>
      <w:r w:rsidR="00B207B0">
        <w:t>Sep 2020 – Nov 2020</w:t>
      </w:r>
    </w:p>
    <w:p w:rsidR="00330A6D" w:rsidRPr="00960BD9" w:rsidRDefault="007E5A9C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3" w:history="1">
        <w:r w:rsidR="00C972F2" w:rsidRPr="00960BD9">
          <w:rPr>
            <w:rStyle w:val="Hyperlink"/>
            <w:b/>
            <w:bCs/>
          </w:rPr>
          <w:t>Full</w:t>
        </w:r>
        <w:r w:rsidR="002B4BC9" w:rsidRPr="00960BD9">
          <w:rPr>
            <w:rStyle w:val="Hyperlink"/>
            <w:b/>
            <w:bCs/>
          </w:rPr>
          <w:t>-</w:t>
        </w:r>
        <w:r w:rsidR="00C972F2" w:rsidRPr="00960BD9">
          <w:rPr>
            <w:rStyle w:val="Hyperlink"/>
            <w:b/>
            <w:bCs/>
          </w:rPr>
          <w:t>stack Web Development at</w:t>
        </w:r>
        <w:r w:rsidR="003039EC" w:rsidRPr="00960BD9">
          <w:rPr>
            <w:rStyle w:val="Hyperlink"/>
            <w:b/>
            <w:bCs/>
          </w:rPr>
          <w:t xml:space="preserve"> Ministry of communication and information technology</w:t>
        </w:r>
      </w:hyperlink>
    </w:p>
    <w:p w:rsidR="00A702F3" w:rsidRDefault="00A702F3" w:rsidP="00A702F3">
      <w:pPr>
        <w:pStyle w:val="ListBullet"/>
        <w:numPr>
          <w:ilvl w:val="0"/>
          <w:numId w:val="0"/>
        </w:numPr>
        <w:ind w:left="360" w:hanging="360"/>
      </w:pPr>
    </w:p>
    <w:p w:rsidR="00A702F3" w:rsidRDefault="00A702F3" w:rsidP="00A702F3">
      <w:pPr>
        <w:pStyle w:val="Heading1"/>
      </w:pPr>
      <w:r>
        <w:t>Certificates</w:t>
      </w:r>
    </w:p>
    <w:p w:rsidR="00A702F3" w:rsidRDefault="00C51B60" w:rsidP="00C51B60">
      <w:pPr>
        <w:pStyle w:val="Heading2"/>
      </w:pPr>
      <w:r>
        <w:t>Linux foundation</w:t>
      </w:r>
      <w:r w:rsidR="00A702F3">
        <w:t> | </w:t>
      </w:r>
      <w:r>
        <w:t>CKA</w:t>
      </w:r>
      <w:r w:rsidR="00A702F3">
        <w:t xml:space="preserve"> | </w:t>
      </w:r>
      <w:r>
        <w:t>August</w:t>
      </w:r>
      <w:r w:rsidR="00A702F3">
        <w:t xml:space="preserve"> 2023</w:t>
      </w:r>
    </w:p>
    <w:p w:rsidR="00A702F3" w:rsidRPr="00BE0A0C" w:rsidRDefault="007E5A9C" w:rsidP="00EE5F0F">
      <w:pPr>
        <w:pStyle w:val="ListParagraph"/>
        <w:numPr>
          <w:ilvl w:val="0"/>
          <w:numId w:val="40"/>
        </w:numPr>
        <w:rPr>
          <w:b/>
          <w:bCs/>
        </w:rPr>
      </w:pPr>
      <w:hyperlink r:id="rId14" w:history="1">
        <w:r w:rsidR="00C51B60" w:rsidRPr="00BE0A0C">
          <w:rPr>
            <w:rStyle w:val="Hyperlink"/>
            <w:b/>
            <w:bCs/>
          </w:rPr>
          <w:t>Certified Kubernetes Administrator </w:t>
        </w:r>
      </w:hyperlink>
      <w:r w:rsidR="00A702F3" w:rsidRPr="00BE0A0C">
        <w:rPr>
          <w:b/>
          <w:bCs/>
        </w:rPr>
        <w:t>.</w:t>
      </w:r>
    </w:p>
    <w:p w:rsidR="00C51B60" w:rsidRDefault="00C51B60" w:rsidP="00C51B60">
      <w:pPr>
        <w:pStyle w:val="Heading2"/>
      </w:pPr>
      <w:r>
        <w:t>AWS | CLF-C01 | MARCH 2023</w:t>
      </w:r>
    </w:p>
    <w:p w:rsidR="00C51B60" w:rsidRDefault="007E5A9C" w:rsidP="00EE5F0F">
      <w:pPr>
        <w:pStyle w:val="ListBullet"/>
        <w:numPr>
          <w:ilvl w:val="0"/>
          <w:numId w:val="40"/>
        </w:numPr>
      </w:pPr>
      <w:hyperlink r:id="rId15" w:history="1">
        <w:r w:rsidR="00C51B60" w:rsidRPr="00672901">
          <w:rPr>
            <w:rStyle w:val="Hyperlink"/>
            <w:b/>
            <w:bCs/>
          </w:rPr>
          <w:t>AWS Certified Cloud Practitioner</w:t>
        </w:r>
      </w:hyperlink>
      <w:r w:rsidR="00C51B60">
        <w:t>.</w:t>
      </w:r>
    </w:p>
    <w:p w:rsidR="00DC287A" w:rsidRDefault="00DC287A" w:rsidP="00DC287A">
      <w:pPr>
        <w:pStyle w:val="ListBullet"/>
        <w:numPr>
          <w:ilvl w:val="0"/>
          <w:numId w:val="0"/>
        </w:numPr>
        <w:ind w:left="360" w:hanging="360"/>
      </w:pPr>
    </w:p>
    <w:p w:rsidR="00DC287A" w:rsidRDefault="00DC287A" w:rsidP="00DC287A">
      <w:pPr>
        <w:pStyle w:val="ListBullet"/>
        <w:numPr>
          <w:ilvl w:val="0"/>
          <w:numId w:val="0"/>
        </w:numPr>
        <w:ind w:left="360" w:hanging="360"/>
      </w:pPr>
    </w:p>
    <w:p w:rsidR="00DC287A" w:rsidRDefault="00DC287A" w:rsidP="00DC287A">
      <w:pPr>
        <w:pStyle w:val="ListBullet"/>
        <w:numPr>
          <w:ilvl w:val="0"/>
          <w:numId w:val="0"/>
        </w:numPr>
        <w:ind w:left="360" w:hanging="360"/>
      </w:pPr>
    </w:p>
    <w:p w:rsidR="00DC287A" w:rsidRDefault="00DC287A" w:rsidP="00DC287A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7A0401" w:rsidRDefault="007A0401" w:rsidP="007A0401">
      <w:pPr>
        <w:pStyle w:val="Heading1"/>
      </w:pPr>
      <w:r>
        <w:lastRenderedPageBreak/>
        <w:t xml:space="preserve">Working </w:t>
      </w:r>
      <w:sdt>
        <w:sdtPr>
          <w:alias w:val="Experience:"/>
          <w:tag w:val="Experience:"/>
          <w:id w:val="1259027426"/>
          <w:placeholder>
            <w:docPart w:val="4EA7F9DFED92415B8C481EB68C266C7C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C97FAA" w:rsidRDefault="00C97FAA" w:rsidP="00ED3B4E">
      <w:pPr>
        <w:pStyle w:val="Heading2"/>
      </w:pPr>
      <w:r>
        <w:t>Backend Developer | FREELANCER | JUN 2021 – DEC 2021</w:t>
      </w:r>
    </w:p>
    <w:p w:rsidR="007A0401" w:rsidRDefault="007A0401" w:rsidP="007A0401">
      <w:pPr>
        <w:pStyle w:val="Heading2"/>
      </w:pPr>
      <w:r>
        <w:t>Backend Developer | Arabic localizer |</w:t>
      </w:r>
      <w:r w:rsidR="005F278A">
        <w:t> FULL-TIME | Aug 2022 – NOV 2022</w:t>
      </w:r>
    </w:p>
    <w:p w:rsidR="007A0401" w:rsidRDefault="007E5A9C" w:rsidP="007A0401">
      <w:pPr>
        <w:pStyle w:val="ListBullet"/>
      </w:pPr>
      <w:hyperlink r:id="rId16" w:history="1">
        <w:r w:rsidR="007A0401" w:rsidRPr="00C110A9">
          <w:rPr>
            <w:rStyle w:val="Hyperlink"/>
          </w:rPr>
          <w:t>Working on AIOBO ERP-SYSTEM</w:t>
        </w:r>
      </w:hyperlink>
    </w:p>
    <w:p w:rsidR="007A0401" w:rsidRDefault="007A0401" w:rsidP="007A0401">
      <w:pPr>
        <w:pStyle w:val="ListBullet"/>
        <w:numPr>
          <w:ilvl w:val="1"/>
          <w:numId w:val="14"/>
        </w:numPr>
      </w:pPr>
      <w:r w:rsidRPr="00D52D79">
        <w:t>Maintaining</w:t>
      </w:r>
      <w:r>
        <w:t xml:space="preserve"> the website issues</w:t>
      </w:r>
    </w:p>
    <w:p w:rsidR="007A0401" w:rsidRDefault="007A0401" w:rsidP="007A0401">
      <w:pPr>
        <w:pStyle w:val="ListBullet"/>
        <w:numPr>
          <w:ilvl w:val="1"/>
          <w:numId w:val="14"/>
        </w:numPr>
      </w:pPr>
      <w:r>
        <w:t>Fixing the website stability issues</w:t>
      </w:r>
    </w:p>
    <w:p w:rsidR="007A0401" w:rsidRDefault="007A0401" w:rsidP="007A0401">
      <w:pPr>
        <w:pStyle w:val="ListBullet"/>
        <w:numPr>
          <w:ilvl w:val="1"/>
          <w:numId w:val="14"/>
        </w:numPr>
      </w:pPr>
      <w:r>
        <w:t>Major re-write of sections of the code</w:t>
      </w:r>
    </w:p>
    <w:p w:rsidR="003B03E3" w:rsidRDefault="007A0401" w:rsidP="004B6447">
      <w:pPr>
        <w:pStyle w:val="ListBullet"/>
        <w:numPr>
          <w:ilvl w:val="1"/>
          <w:numId w:val="14"/>
        </w:numPr>
      </w:pPr>
      <w:r>
        <w:t>Increasing a performance of MySQL query</w:t>
      </w:r>
    </w:p>
    <w:sdt>
      <w:sdtPr>
        <w:alias w:val="Education:"/>
        <w:tag w:val="Education:"/>
        <w:id w:val="1513793667"/>
        <w:placeholder>
          <w:docPart w:val="8DFA7A0E6B34492AAD303E1E55857F3C"/>
        </w:placeholder>
        <w:temporary/>
        <w:showingPlcHdr/>
        <w15:appearance w15:val="hidden"/>
      </w:sdtPr>
      <w:sdtContent>
        <w:p w:rsidR="002F5E0A" w:rsidRDefault="002F5E0A" w:rsidP="002F5E0A">
          <w:pPr>
            <w:pStyle w:val="Heading1"/>
          </w:pPr>
          <w:r>
            <w:t>Education</w:t>
          </w:r>
        </w:p>
      </w:sdtContent>
    </w:sdt>
    <w:p w:rsidR="002F5E0A" w:rsidRDefault="002F5E0A" w:rsidP="002F5E0A">
      <w:pPr>
        <w:pStyle w:val="Heading2"/>
        <w:rPr>
          <w:rtl/>
          <w:lang w:bidi="ar-EG"/>
        </w:rPr>
      </w:pPr>
      <w:r>
        <w:t>July 2017 – July 2021</w:t>
      </w:r>
    </w:p>
    <w:p w:rsidR="002F5E0A" w:rsidRDefault="002F5E0A" w:rsidP="002F5E0A">
      <w:pPr>
        <w:pStyle w:val="ListBullet"/>
        <w:numPr>
          <w:ilvl w:val="0"/>
          <w:numId w:val="39"/>
        </w:numPr>
      </w:pPr>
      <w:r>
        <w:t>Bachelor degree in</w:t>
      </w:r>
      <w:r>
        <w:rPr>
          <w:rFonts w:hint="cs"/>
          <w:rtl/>
          <w:lang w:bidi="ar-EG"/>
        </w:rPr>
        <w:t xml:space="preserve"> </w:t>
      </w:r>
      <w:r w:rsidRPr="00C9031A">
        <w:rPr>
          <w:lang w:bidi="ar-EG"/>
        </w:rPr>
        <w:t>The agricultural economy</w:t>
      </w:r>
      <w:r>
        <w:rPr>
          <w:lang w:bidi="ar-EG"/>
        </w:rPr>
        <w:t>,</w:t>
      </w:r>
      <w:r>
        <w:t xml:space="preserve"> (</w:t>
      </w:r>
      <w:r w:rsidRPr="007540C3">
        <w:t>Faculty</w:t>
      </w:r>
      <w:r>
        <w:rPr>
          <w:rFonts w:hint="cs"/>
          <w:rtl/>
        </w:rPr>
        <w:t xml:space="preserve"> </w:t>
      </w:r>
      <w:proofErr w:type="gramStart"/>
      <w:r>
        <w:t>Of</w:t>
      </w:r>
      <w:proofErr w:type="gramEnd"/>
      <w:r>
        <w:t xml:space="preserve"> </w:t>
      </w:r>
      <w:r w:rsidRPr="007540C3">
        <w:t xml:space="preserve">Agriculture </w:t>
      </w:r>
      <w:r w:rsidRPr="00252311">
        <w:t>Alexandria University</w:t>
      </w:r>
      <w:r>
        <w:t>), Egypt</w:t>
      </w:r>
    </w:p>
    <w:p w:rsidR="002F5E0A" w:rsidRDefault="002F5E0A" w:rsidP="002F5E0A">
      <w:pPr>
        <w:pStyle w:val="ListBullet"/>
        <w:numPr>
          <w:ilvl w:val="0"/>
          <w:numId w:val="39"/>
        </w:numPr>
      </w:pPr>
      <w:r>
        <w:t>Grade: Overall Good</w:t>
      </w:r>
    </w:p>
    <w:p w:rsidR="002F5E0A" w:rsidRDefault="002F5E0A" w:rsidP="002F5E0A">
      <w:pPr>
        <w:pStyle w:val="ListBullet"/>
        <w:numPr>
          <w:ilvl w:val="0"/>
          <w:numId w:val="0"/>
        </w:numPr>
        <w:ind w:left="360" w:hanging="360"/>
        <w:rPr>
          <w:rtl/>
        </w:rPr>
      </w:pPr>
    </w:p>
    <w:p w:rsidR="00810DCE" w:rsidRDefault="00810DCE" w:rsidP="00810DCE">
      <w:pPr>
        <w:pStyle w:val="Heading1"/>
      </w:pPr>
      <w:r>
        <w:t>Technical Skills</w:t>
      </w:r>
    </w:p>
    <w:p w:rsidR="00F03835" w:rsidRPr="00F03835" w:rsidRDefault="00F03835" w:rsidP="00F0383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03835">
        <w:rPr>
          <w:b/>
          <w:bCs/>
        </w:rPr>
        <w:t>CORE DEVOPS SKILLS:</w:t>
      </w:r>
    </w:p>
    <w:p w:rsidR="00F03835" w:rsidRDefault="00F03835" w:rsidP="00CD55A8">
      <w:pPr>
        <w:pStyle w:val="ListBullet"/>
        <w:numPr>
          <w:ilvl w:val="0"/>
          <w:numId w:val="30"/>
        </w:numPr>
      </w:pPr>
      <w:r>
        <w:t xml:space="preserve">Comfortable with </w:t>
      </w:r>
      <w:r w:rsidRPr="004E2120">
        <w:rPr>
          <w:b/>
          <w:bCs/>
        </w:rPr>
        <w:t>Linux</w:t>
      </w:r>
      <w:r>
        <w:t xml:space="preserve"> </w:t>
      </w:r>
      <w:r w:rsidRPr="004E2120">
        <w:rPr>
          <w:b/>
          <w:bCs/>
        </w:rPr>
        <w:t>and Windows-based systems</w:t>
      </w:r>
      <w:r>
        <w:t xml:space="preserve">, automating tasks through </w:t>
      </w:r>
      <w:r w:rsidRPr="00D906BD">
        <w:rPr>
          <w:b/>
          <w:bCs/>
        </w:rPr>
        <w:t>CLI</w:t>
      </w:r>
      <w:r>
        <w:t xml:space="preserve"> and </w:t>
      </w:r>
      <w:r w:rsidRPr="004E2120">
        <w:rPr>
          <w:b/>
          <w:bCs/>
        </w:rPr>
        <w:t>scripting</w:t>
      </w:r>
      <w:r w:rsidR="0051455B">
        <w:rPr>
          <w:b/>
          <w:bCs/>
        </w:rPr>
        <w:t xml:space="preserve"> languages</w:t>
      </w:r>
      <w:r w:rsidR="009F2D06">
        <w:rPr>
          <w:b/>
          <w:bCs/>
        </w:rPr>
        <w:t xml:space="preserve"> like</w:t>
      </w:r>
      <w:r w:rsidR="005334A4">
        <w:rPr>
          <w:b/>
          <w:bCs/>
        </w:rPr>
        <w:t xml:space="preserve"> (Bash and </w:t>
      </w:r>
      <w:r w:rsidRPr="004E2120">
        <w:rPr>
          <w:b/>
          <w:bCs/>
        </w:rPr>
        <w:t>Python).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version control systems </w:t>
      </w:r>
      <w:r w:rsidRPr="00FB53FA">
        <w:rPr>
          <w:b/>
          <w:bCs/>
        </w:rPr>
        <w:t>(</w:t>
      </w:r>
      <w:proofErr w:type="spellStart"/>
      <w:r w:rsidRPr="00FB53FA">
        <w:rPr>
          <w:b/>
          <w:bCs/>
        </w:rPr>
        <w:t>Git</w:t>
      </w:r>
      <w:proofErr w:type="spellEnd"/>
      <w:r w:rsidRPr="00FB53FA">
        <w:rPr>
          <w:b/>
          <w:bCs/>
        </w:rPr>
        <w:t>, GitHub)</w:t>
      </w:r>
      <w:r>
        <w:t xml:space="preserve"> for collaborative software development.</w:t>
      </w:r>
    </w:p>
    <w:p w:rsidR="00F03835" w:rsidRDefault="00F03835" w:rsidP="00D828F6">
      <w:pPr>
        <w:pStyle w:val="ListBullet"/>
        <w:numPr>
          <w:ilvl w:val="0"/>
          <w:numId w:val="30"/>
        </w:numPr>
      </w:pPr>
      <w:r>
        <w:t xml:space="preserve">Familiarity with </w:t>
      </w:r>
      <w:r w:rsidRPr="00145DF9">
        <w:rPr>
          <w:b/>
          <w:bCs/>
        </w:rPr>
        <w:t>AWS</w:t>
      </w:r>
      <w:r w:rsidR="00EA2EF5">
        <w:rPr>
          <w:b/>
          <w:bCs/>
        </w:rPr>
        <w:t xml:space="preserve"> </w:t>
      </w:r>
      <w:r w:rsidR="00AD7716">
        <w:t>c</w:t>
      </w:r>
      <w:r w:rsidR="00D828F6" w:rsidRPr="00AD7716">
        <w:t xml:space="preserve">loud </w:t>
      </w:r>
      <w:r w:rsidR="00AD7716">
        <w:t>p</w:t>
      </w:r>
      <w:r w:rsidR="00EA2EF5" w:rsidRPr="00AD7716">
        <w:t>rovider</w:t>
      </w:r>
      <w:r>
        <w:t xml:space="preserve"> for deploying and managing infrastructure resources.</w:t>
      </w:r>
    </w:p>
    <w:p w:rsidR="00F03835" w:rsidRDefault="00F03835" w:rsidP="006C24D4">
      <w:pPr>
        <w:pStyle w:val="ListBullet"/>
        <w:numPr>
          <w:ilvl w:val="0"/>
          <w:numId w:val="30"/>
        </w:numPr>
      </w:pPr>
      <w:r>
        <w:t xml:space="preserve">Proficient in containerization with </w:t>
      </w:r>
      <w:r w:rsidRPr="00F446A5">
        <w:rPr>
          <w:b/>
          <w:bCs/>
        </w:rPr>
        <w:t>Docker</w:t>
      </w:r>
      <w:r>
        <w:t xml:space="preserve"> and container orchestration with </w:t>
      </w:r>
      <w:r w:rsidRPr="00F446A5">
        <w:rPr>
          <w:b/>
          <w:bCs/>
        </w:rPr>
        <w:t>Kubernetes</w:t>
      </w:r>
      <w:r w:rsidR="006C24D4"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automating infrastructure using </w:t>
      </w:r>
      <w:r w:rsidRPr="000F5F64">
        <w:rPr>
          <w:b/>
          <w:bCs/>
        </w:rPr>
        <w:t>Terraform</w:t>
      </w:r>
      <w:r>
        <w:t xml:space="preserve"> and configuration management using </w:t>
      </w:r>
      <w:proofErr w:type="spellStart"/>
      <w:r w:rsidRPr="000F5F64">
        <w:rPr>
          <w:b/>
          <w:bCs/>
        </w:rPr>
        <w:t>Ansible</w:t>
      </w:r>
      <w:proofErr w:type="spellEnd"/>
      <w:r>
        <w:t>.</w:t>
      </w:r>
    </w:p>
    <w:p w:rsidR="00F03835" w:rsidRDefault="00F03835" w:rsidP="00AB3ADC">
      <w:pPr>
        <w:pStyle w:val="ListBullet"/>
        <w:numPr>
          <w:ilvl w:val="0"/>
          <w:numId w:val="30"/>
        </w:numPr>
      </w:pPr>
      <w:r>
        <w:t xml:space="preserve">Familiarity with </w:t>
      </w:r>
      <w:r w:rsidRPr="000F5F64">
        <w:rPr>
          <w:b/>
          <w:bCs/>
        </w:rPr>
        <w:t>Jenkins</w:t>
      </w:r>
      <w:r>
        <w:t xml:space="preserve"> for CI/CD pipeline configuration and management.</w:t>
      </w:r>
    </w:p>
    <w:p w:rsidR="00F03835" w:rsidRDefault="00F03835" w:rsidP="00ED571F">
      <w:pPr>
        <w:pStyle w:val="ListBullet"/>
        <w:numPr>
          <w:ilvl w:val="0"/>
          <w:numId w:val="30"/>
        </w:numPr>
      </w:pPr>
      <w:r>
        <w:t xml:space="preserve">Familiarity with monitoring, alerting tools using </w:t>
      </w:r>
      <w:r w:rsidRPr="008B3241">
        <w:rPr>
          <w:b/>
          <w:bCs/>
        </w:rPr>
        <w:t>Prometheus</w:t>
      </w:r>
      <w:r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managing application deployments with </w:t>
      </w:r>
      <w:r w:rsidRPr="008B3241">
        <w:rPr>
          <w:b/>
          <w:bCs/>
        </w:rPr>
        <w:t>Helm</w:t>
      </w:r>
      <w:r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repository management with </w:t>
      </w:r>
      <w:r w:rsidRPr="008B3241">
        <w:rPr>
          <w:b/>
          <w:bCs/>
        </w:rPr>
        <w:t>Nexus</w:t>
      </w:r>
      <w:r>
        <w:t>.</w:t>
      </w:r>
    </w:p>
    <w:p w:rsidR="004918F4" w:rsidRDefault="004918F4" w:rsidP="00F03835">
      <w:pPr>
        <w:pStyle w:val="ListBullet"/>
        <w:numPr>
          <w:ilvl w:val="0"/>
          <w:numId w:val="30"/>
        </w:numPr>
      </w:pPr>
      <w:r>
        <w:t xml:space="preserve">Familiarity with </w:t>
      </w:r>
      <w:r w:rsidR="00661126">
        <w:t xml:space="preserve">webserver </w:t>
      </w:r>
      <w:r w:rsidR="00CD55A8">
        <w:t>as Nginx</w:t>
      </w:r>
    </w:p>
    <w:p w:rsidR="00F03835" w:rsidRPr="00F03835" w:rsidRDefault="00F03835" w:rsidP="00F0383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03835">
        <w:rPr>
          <w:b/>
          <w:bCs/>
        </w:rPr>
        <w:t>OTHER TECHNICAL SKILLS: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Familiarity with </w:t>
      </w:r>
      <w:r w:rsidRPr="008B3241">
        <w:rPr>
          <w:b/>
          <w:bCs/>
        </w:rPr>
        <w:t>RESTful APIs</w:t>
      </w:r>
      <w:r>
        <w:t xml:space="preserve"> and testing them using </w:t>
      </w:r>
      <w:r w:rsidRPr="008B3241">
        <w:rPr>
          <w:b/>
          <w:bCs/>
        </w:rPr>
        <w:t>Postman</w:t>
      </w:r>
      <w:r>
        <w:t>.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Proficient in working with </w:t>
      </w:r>
      <w:r w:rsidRPr="008B3241">
        <w:rPr>
          <w:b/>
          <w:bCs/>
        </w:rPr>
        <w:t>JSON</w:t>
      </w:r>
      <w:r>
        <w:t xml:space="preserve"> and </w:t>
      </w:r>
      <w:r w:rsidRPr="008B3241">
        <w:rPr>
          <w:b/>
          <w:bCs/>
        </w:rPr>
        <w:t>YAML</w:t>
      </w:r>
      <w:r>
        <w:t xml:space="preserve"> for configuration and data exchange.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Familiar with software development </w:t>
      </w:r>
      <w:r w:rsidRPr="008B3241">
        <w:rPr>
          <w:b/>
          <w:bCs/>
        </w:rPr>
        <w:t xml:space="preserve">lifecycle (SDLC) </w:t>
      </w:r>
      <w:r w:rsidRPr="00C24E3D">
        <w:t>and</w:t>
      </w:r>
      <w:r w:rsidRPr="008B3241">
        <w:rPr>
          <w:b/>
          <w:bCs/>
        </w:rPr>
        <w:t xml:space="preserve"> Agile methodologies</w:t>
      </w:r>
      <w:r>
        <w:t>.</w:t>
      </w:r>
    </w:p>
    <w:p w:rsidR="00C21A19" w:rsidRDefault="00F03835" w:rsidP="00531A8F">
      <w:pPr>
        <w:pStyle w:val="ListBullet"/>
        <w:numPr>
          <w:ilvl w:val="0"/>
          <w:numId w:val="31"/>
        </w:numPr>
      </w:pPr>
      <w:r>
        <w:t>Familiar</w:t>
      </w:r>
      <w:r w:rsidR="00D96D38">
        <w:t xml:space="preserve"> with</w:t>
      </w:r>
      <w:r>
        <w:t xml:space="preserve"> Database management systems using </w:t>
      </w:r>
      <w:r w:rsidRPr="008B3241">
        <w:rPr>
          <w:b/>
          <w:bCs/>
        </w:rPr>
        <w:t>MySQL</w:t>
      </w:r>
      <w:r>
        <w:t xml:space="preserve"> and </w:t>
      </w:r>
      <w:r w:rsidRPr="008B3241">
        <w:rPr>
          <w:b/>
          <w:bCs/>
        </w:rPr>
        <w:t>SQL</w:t>
      </w:r>
      <w:r w:rsidR="00DA7E54">
        <w:t>.</w:t>
      </w:r>
    </w:p>
    <w:p w:rsidR="00C21A19" w:rsidRDefault="00C21A19" w:rsidP="001201D2">
      <w:pPr>
        <w:pStyle w:val="Heading1"/>
      </w:pPr>
    </w:p>
    <w:p w:rsidR="00476CCB" w:rsidRDefault="00476CCB" w:rsidP="001201D2">
      <w:pPr>
        <w:pStyle w:val="Heading1"/>
      </w:pPr>
    </w:p>
    <w:p w:rsidR="00476CCB" w:rsidRDefault="00476CCB" w:rsidP="001201D2">
      <w:pPr>
        <w:pStyle w:val="Heading1"/>
      </w:pPr>
    </w:p>
    <w:p w:rsidR="00476CCB" w:rsidRDefault="00476CCB" w:rsidP="001201D2">
      <w:pPr>
        <w:pStyle w:val="Heading1"/>
      </w:pPr>
    </w:p>
    <w:p w:rsidR="00476CCB" w:rsidRDefault="00476CCB" w:rsidP="001201D2">
      <w:pPr>
        <w:pStyle w:val="Heading1"/>
      </w:pPr>
    </w:p>
    <w:p w:rsidR="001201D2" w:rsidRDefault="001201D2" w:rsidP="001201D2">
      <w:pPr>
        <w:pStyle w:val="Heading1"/>
      </w:pPr>
      <w:r>
        <w:t>Projects:</w:t>
      </w:r>
    </w:p>
    <w:p w:rsidR="00D46F32" w:rsidRDefault="00D46F32" w:rsidP="00D46F32">
      <w:pPr>
        <w:pStyle w:val="Heading2"/>
        <w:rPr>
          <w:rtl/>
          <w:lang w:bidi="ar-EG"/>
        </w:rPr>
      </w:pPr>
      <w:r>
        <w:t>Project One | Cloud gateway orchestrator</w:t>
      </w:r>
    </w:p>
    <w:p w:rsidR="00C21A19" w:rsidRDefault="00D46F32" w:rsidP="00C21A19">
      <w:pPr>
        <w:pStyle w:val="ListBullet"/>
        <w:numPr>
          <w:ilvl w:val="0"/>
          <w:numId w:val="32"/>
        </w:numPr>
      </w:pPr>
      <w:r w:rsidRPr="00C21A19">
        <w:rPr>
          <w:b/>
          <w:bCs/>
        </w:rPr>
        <w:t>Description</w:t>
      </w:r>
      <w:r w:rsidR="00C21A19">
        <w:rPr>
          <w:b/>
          <w:bCs/>
        </w:rPr>
        <w:t xml:space="preserve"> </w:t>
      </w:r>
      <w:r w:rsidR="00C21A19" w:rsidRPr="00C21A19">
        <w:t xml:space="preserve">Built VPC, 4 subnets (2 </w:t>
      </w:r>
      <w:proofErr w:type="gramStart"/>
      <w:r w:rsidR="00C21A19" w:rsidRPr="00C21A19">
        <w:t>public</w:t>
      </w:r>
      <w:proofErr w:type="gramEnd"/>
      <w:r w:rsidR="00C21A19" w:rsidRPr="00C21A19">
        <w:t>, 2 private), with public load balancer on public subnets and private load balancer on private subnets. Nginx on EC2s as a proxy rerouting traffic to private load balancer on two private EC2s</w:t>
      </w:r>
    </w:p>
    <w:p w:rsidR="00D46F32" w:rsidRDefault="00D46F32" w:rsidP="00C21A19">
      <w:pPr>
        <w:pStyle w:val="ListBullet"/>
        <w:numPr>
          <w:ilvl w:val="0"/>
          <w:numId w:val="32"/>
        </w:numPr>
      </w:pPr>
      <w:r w:rsidRPr="00C21A19">
        <w:rPr>
          <w:b/>
          <w:bCs/>
        </w:rPr>
        <w:t>Stack:</w:t>
      </w:r>
      <w:r>
        <w:t xml:space="preserve"> </w:t>
      </w:r>
      <w:proofErr w:type="gramStart"/>
      <w:r>
        <w:t>AWS ,</w:t>
      </w:r>
      <w:proofErr w:type="gramEnd"/>
      <w:r>
        <w:t xml:space="preserve"> ELB , NGINX</w:t>
      </w:r>
      <w:r w:rsidR="002D6613">
        <w:t>(Reverse Proxy)</w:t>
      </w:r>
      <w:r>
        <w:t xml:space="preserve"> , VPC , EC2</w:t>
      </w:r>
    </w:p>
    <w:p w:rsidR="00C21A19" w:rsidRPr="00DD38B5" w:rsidRDefault="00C21A19" w:rsidP="00C21A19">
      <w:pPr>
        <w:pStyle w:val="ListBullet"/>
        <w:numPr>
          <w:ilvl w:val="0"/>
          <w:numId w:val="32"/>
        </w:numPr>
        <w:rPr>
          <w:rStyle w:val="Hyperlink"/>
          <w:color w:val="404040" w:themeColor="text1" w:themeTint="BF"/>
          <w:u w:val="none"/>
        </w:rPr>
      </w:pPr>
      <w:r w:rsidRPr="00D11FC5">
        <w:rPr>
          <w:b/>
          <w:bCs/>
        </w:rPr>
        <w:t>Project Repository:</w:t>
      </w:r>
      <w:r>
        <w:t xml:space="preserve"> </w:t>
      </w:r>
      <w:hyperlink r:id="rId17" w:history="1">
        <w:r w:rsidRPr="00C21A19">
          <w:rPr>
            <w:rStyle w:val="Hyperlink"/>
          </w:rPr>
          <w:t>link</w:t>
        </w:r>
      </w:hyperlink>
    </w:p>
    <w:p w:rsidR="00426FA1" w:rsidRDefault="001D71B2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Two</w:t>
      </w:r>
      <w:r>
        <w:t xml:space="preserve"> | </w:t>
      </w:r>
      <w:r w:rsidR="008D5E8E">
        <w:t>Online botique microservice application</w:t>
      </w:r>
    </w:p>
    <w:p w:rsidR="00DF2D79" w:rsidRDefault="005D231A" w:rsidP="00DF2D79">
      <w:pPr>
        <w:pStyle w:val="ListBullet"/>
        <w:numPr>
          <w:ilvl w:val="0"/>
          <w:numId w:val="32"/>
        </w:numPr>
      </w:pPr>
      <w:r w:rsidRPr="001C4145">
        <w:rPr>
          <w:b/>
          <w:bCs/>
        </w:rPr>
        <w:t>Description</w:t>
      </w:r>
      <w:r>
        <w:t xml:space="preserve">: </w:t>
      </w:r>
      <w:r w:rsidR="00DF2D79" w:rsidRPr="00DF2D79">
        <w:t xml:space="preserve">Online Boutique is a cloud-first </w:t>
      </w:r>
      <w:proofErr w:type="spellStart"/>
      <w:r w:rsidR="00DF2D79" w:rsidRPr="00DF2D79">
        <w:t>microservices</w:t>
      </w:r>
      <w:proofErr w:type="spellEnd"/>
      <w:r w:rsidR="00DF2D79" w:rsidRPr="00DF2D79">
        <w:t xml:space="preserve"> demo application. Online Boutique consists of an 11-tier </w:t>
      </w:r>
      <w:proofErr w:type="spellStart"/>
      <w:r w:rsidR="00DF2D79" w:rsidRPr="00DF2D79">
        <w:t>microservices</w:t>
      </w:r>
      <w:proofErr w:type="spellEnd"/>
      <w:r w:rsidR="00DF2D79" w:rsidRPr="00DF2D79">
        <w:t xml:space="preserve"> application. The application is a web-based e-commerce app where users can browse items, add them to the cart, and purchase them.</w:t>
      </w:r>
      <w:r w:rsidR="00DF2D79">
        <w:t xml:space="preserve"> </w:t>
      </w:r>
    </w:p>
    <w:p w:rsidR="00BC7185" w:rsidRDefault="00BC7185" w:rsidP="00BC7185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K8</w:t>
      </w:r>
      <w:proofErr w:type="gramStart"/>
      <w:r>
        <w:t>S ,</w:t>
      </w:r>
      <w:proofErr w:type="gramEnd"/>
      <w:r>
        <w:t xml:space="preserve"> Helm , Helm-File , Bash , Prometheus , </w:t>
      </w:r>
      <w:proofErr w:type="spellStart"/>
      <w:r>
        <w:t>Grafana</w:t>
      </w:r>
      <w:proofErr w:type="spellEnd"/>
    </w:p>
    <w:p w:rsidR="00086E47" w:rsidRDefault="00E67F88" w:rsidP="00E67F88">
      <w:pPr>
        <w:pStyle w:val="ListBullet"/>
        <w:numPr>
          <w:ilvl w:val="0"/>
          <w:numId w:val="32"/>
        </w:numPr>
      </w:pPr>
      <w:r w:rsidRPr="001C4145">
        <w:rPr>
          <w:b/>
          <w:bCs/>
        </w:rPr>
        <w:t>Project</w:t>
      </w:r>
      <w:r w:rsidR="005D4303" w:rsidRPr="001C4145">
        <w:rPr>
          <w:b/>
          <w:bCs/>
        </w:rPr>
        <w:t xml:space="preserve"> </w:t>
      </w:r>
      <w:r w:rsidRPr="001C4145">
        <w:rPr>
          <w:b/>
          <w:bCs/>
        </w:rPr>
        <w:t>Repository</w:t>
      </w:r>
      <w:r w:rsidR="00086E47">
        <w:t xml:space="preserve">: </w:t>
      </w:r>
      <w:hyperlink r:id="rId18" w:history="1">
        <w:r w:rsidRPr="00E67F88">
          <w:rPr>
            <w:rStyle w:val="Hyperlink"/>
          </w:rPr>
          <w:t>link</w:t>
        </w:r>
      </w:hyperlink>
    </w:p>
    <w:p w:rsidR="00832A15" w:rsidRDefault="001D71B2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Three</w:t>
      </w:r>
      <w:r w:rsidR="0035782F">
        <w:t xml:space="preserve"> | Full Ci/CD Application </w:t>
      </w:r>
    </w:p>
    <w:p w:rsidR="00832A15" w:rsidRDefault="00832A15" w:rsidP="00A32D0E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Description:</w:t>
      </w:r>
      <w:r>
        <w:t xml:space="preserve"> </w:t>
      </w:r>
      <w:r w:rsidR="00A32D0E" w:rsidRPr="00A32D0E">
        <w:t xml:space="preserve">This DevOps project aims to automate the provisioning, deployment, and management of applications on an </w:t>
      </w:r>
      <w:r w:rsidR="00A32D0E" w:rsidRPr="00462304">
        <w:rPr>
          <w:b/>
          <w:bCs/>
        </w:rPr>
        <w:t>Amazon EKS cluster</w:t>
      </w:r>
      <w:r w:rsidR="00A32D0E" w:rsidRPr="00A32D0E">
        <w:t xml:space="preserve"> using Terraform for infrastructure provisioning, </w:t>
      </w:r>
      <w:proofErr w:type="spellStart"/>
      <w:r w:rsidR="00A32D0E" w:rsidRPr="00462304">
        <w:rPr>
          <w:b/>
          <w:bCs/>
        </w:rPr>
        <w:t>Ansible</w:t>
      </w:r>
      <w:proofErr w:type="spellEnd"/>
      <w:r w:rsidR="00A32D0E" w:rsidRPr="00462304">
        <w:rPr>
          <w:b/>
          <w:bCs/>
        </w:rPr>
        <w:t xml:space="preserve"> </w:t>
      </w:r>
      <w:r w:rsidR="00A32D0E" w:rsidRPr="00A32D0E">
        <w:t xml:space="preserve">for configuration management, </w:t>
      </w:r>
      <w:r w:rsidR="00A32D0E" w:rsidRPr="00462304">
        <w:rPr>
          <w:b/>
          <w:bCs/>
        </w:rPr>
        <w:t>Docker</w:t>
      </w:r>
      <w:r w:rsidR="00A32D0E" w:rsidRPr="00A32D0E">
        <w:t xml:space="preserve"> for containerization, </w:t>
      </w:r>
      <w:proofErr w:type="spellStart"/>
      <w:r w:rsidR="00A32D0E" w:rsidRPr="00462304">
        <w:rPr>
          <w:b/>
          <w:bCs/>
        </w:rPr>
        <w:t>eksctl</w:t>
      </w:r>
      <w:proofErr w:type="spellEnd"/>
      <w:r w:rsidR="00A32D0E" w:rsidRPr="00A32D0E">
        <w:t xml:space="preserve"> for EKS cluster creation, </w:t>
      </w:r>
      <w:proofErr w:type="spellStart"/>
      <w:r w:rsidR="00A32D0E" w:rsidRPr="00462304">
        <w:rPr>
          <w:b/>
          <w:bCs/>
        </w:rPr>
        <w:t>kubectl</w:t>
      </w:r>
      <w:proofErr w:type="spellEnd"/>
      <w:r w:rsidR="00A32D0E" w:rsidRPr="00A32D0E">
        <w:t xml:space="preserve"> for Kubernetes cluster management, </w:t>
      </w:r>
      <w:r w:rsidR="00A32D0E" w:rsidRPr="00462304">
        <w:rPr>
          <w:b/>
          <w:bCs/>
        </w:rPr>
        <w:t>Helm</w:t>
      </w:r>
      <w:r w:rsidR="00A32D0E" w:rsidRPr="00A32D0E">
        <w:t xml:space="preserve"> for package management, and </w:t>
      </w:r>
      <w:r w:rsidR="00A32D0E" w:rsidRPr="00462304">
        <w:rPr>
          <w:b/>
          <w:bCs/>
        </w:rPr>
        <w:t>Jenkins</w:t>
      </w:r>
      <w:r w:rsidR="00A32D0E" w:rsidRPr="00A32D0E">
        <w:t xml:space="preserve"> for continuous integration and continuous deployment (CI/CD).</w:t>
      </w:r>
    </w:p>
    <w:p w:rsidR="0056598B" w:rsidRDefault="0056598B" w:rsidP="00A027FE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</w:t>
      </w:r>
      <w:proofErr w:type="gramStart"/>
      <w:r>
        <w:t>Terraform ,</w:t>
      </w:r>
      <w:proofErr w:type="gramEnd"/>
      <w:r>
        <w:t xml:space="preserve"> Docker , K8S ,</w:t>
      </w:r>
      <w:r w:rsidR="00A027FE">
        <w:t xml:space="preserve"> Helm , Jenkins , GIT , </w:t>
      </w:r>
      <w:proofErr w:type="spellStart"/>
      <w:r w:rsidR="00A027FE">
        <w:t>Ansible</w:t>
      </w:r>
      <w:proofErr w:type="spellEnd"/>
      <w:r w:rsidR="004B5AB3">
        <w:t xml:space="preserve">, </w:t>
      </w:r>
      <w:proofErr w:type="spellStart"/>
      <w:r w:rsidR="004B5AB3">
        <w:t>eksctl</w:t>
      </w:r>
      <w:proofErr w:type="spellEnd"/>
    </w:p>
    <w:p w:rsidR="00832A15" w:rsidRPr="00DD38B5" w:rsidRDefault="00832A15" w:rsidP="00832A15">
      <w:pPr>
        <w:pStyle w:val="ListBullet"/>
        <w:numPr>
          <w:ilvl w:val="0"/>
          <w:numId w:val="32"/>
        </w:numPr>
        <w:rPr>
          <w:rStyle w:val="Hyperlink"/>
          <w:color w:val="404040" w:themeColor="text1" w:themeTint="BF"/>
          <w:u w:val="none"/>
        </w:rPr>
      </w:pPr>
      <w:r w:rsidRPr="00D11FC5">
        <w:rPr>
          <w:b/>
          <w:bCs/>
        </w:rPr>
        <w:t>Project Repository:</w:t>
      </w:r>
      <w:r>
        <w:t xml:space="preserve"> </w:t>
      </w:r>
      <w:hyperlink r:id="rId19" w:history="1">
        <w:r w:rsidRPr="00E67F88">
          <w:rPr>
            <w:rStyle w:val="Hyperlink"/>
          </w:rPr>
          <w:t>link</w:t>
        </w:r>
      </w:hyperlink>
    </w:p>
    <w:p w:rsidR="00DD38B5" w:rsidRDefault="00DD38B5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Four</w:t>
      </w:r>
      <w:r>
        <w:t xml:space="preserve"> | Full Ci/CD Application </w:t>
      </w:r>
    </w:p>
    <w:p w:rsidR="00DD38B5" w:rsidRDefault="00DD38B5" w:rsidP="00462304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Description:</w:t>
      </w:r>
      <w:r>
        <w:t xml:space="preserve"> </w:t>
      </w:r>
      <w:r w:rsidR="00462304" w:rsidRPr="00462304">
        <w:t xml:space="preserve">This DevOps project aims to automate the provisioning, deployment, and management of node </w:t>
      </w:r>
      <w:proofErr w:type="spellStart"/>
      <w:r w:rsidR="00462304" w:rsidRPr="00462304">
        <w:t>js</w:t>
      </w:r>
      <w:proofErr w:type="spellEnd"/>
      <w:r w:rsidR="00462304" w:rsidRPr="00462304">
        <w:t xml:space="preserve"> applications on an </w:t>
      </w:r>
      <w:r w:rsidR="00462304" w:rsidRPr="00462304">
        <w:rPr>
          <w:b/>
          <w:bCs/>
        </w:rPr>
        <w:t>Amazon EKS</w:t>
      </w:r>
      <w:r w:rsidR="00462304" w:rsidRPr="00462304">
        <w:t xml:space="preserve"> cluster using Terraform for infrastructure provisioning, </w:t>
      </w:r>
      <w:proofErr w:type="spellStart"/>
      <w:r w:rsidR="00462304" w:rsidRPr="00462304">
        <w:rPr>
          <w:b/>
          <w:bCs/>
        </w:rPr>
        <w:t>Ansible</w:t>
      </w:r>
      <w:proofErr w:type="spellEnd"/>
      <w:r w:rsidR="00462304" w:rsidRPr="00462304">
        <w:t xml:space="preserve"> for configuration management</w:t>
      </w:r>
      <w:r w:rsidR="00462304">
        <w:t xml:space="preserve"> and </w:t>
      </w:r>
      <w:r w:rsidR="00462304" w:rsidRPr="00462304">
        <w:rPr>
          <w:b/>
          <w:bCs/>
        </w:rPr>
        <w:t xml:space="preserve">Dynamic </w:t>
      </w:r>
      <w:r w:rsidR="00462304">
        <w:rPr>
          <w:b/>
          <w:bCs/>
        </w:rPr>
        <w:t>Inventory</w:t>
      </w:r>
      <w:r w:rsidR="00462304" w:rsidRPr="00462304">
        <w:t xml:space="preserve">, </w:t>
      </w:r>
      <w:r w:rsidR="00462304" w:rsidRPr="00462304">
        <w:rPr>
          <w:b/>
          <w:bCs/>
        </w:rPr>
        <w:t>Docker</w:t>
      </w:r>
      <w:r w:rsidR="00462304" w:rsidRPr="00462304">
        <w:t xml:space="preserve"> for containerization, </w:t>
      </w:r>
      <w:r w:rsidR="00462304" w:rsidRPr="00462304">
        <w:rPr>
          <w:b/>
          <w:bCs/>
        </w:rPr>
        <w:t>terraform</w:t>
      </w:r>
      <w:r w:rsidR="00462304" w:rsidRPr="00462304">
        <w:t xml:space="preserve"> for EKS cluster creation, </w:t>
      </w:r>
      <w:proofErr w:type="spellStart"/>
      <w:r w:rsidR="00462304" w:rsidRPr="00462304">
        <w:rPr>
          <w:b/>
          <w:bCs/>
        </w:rPr>
        <w:t>kubectl</w:t>
      </w:r>
      <w:proofErr w:type="spellEnd"/>
      <w:r w:rsidR="00462304" w:rsidRPr="00462304">
        <w:t xml:space="preserve"> for Kubernetes cluster management, Helm for package management, </w:t>
      </w:r>
      <w:proofErr w:type="spellStart"/>
      <w:r w:rsidR="00462304" w:rsidRPr="00462304">
        <w:rPr>
          <w:b/>
          <w:bCs/>
        </w:rPr>
        <w:t>prometheus</w:t>
      </w:r>
      <w:proofErr w:type="spellEnd"/>
      <w:r w:rsidR="00462304" w:rsidRPr="00462304">
        <w:t xml:space="preserve"> for monitoring cluster, </w:t>
      </w:r>
      <w:proofErr w:type="spellStart"/>
      <w:r w:rsidR="00462304" w:rsidRPr="00462304">
        <w:rPr>
          <w:b/>
          <w:bCs/>
        </w:rPr>
        <w:t>grafana</w:t>
      </w:r>
      <w:proofErr w:type="spellEnd"/>
      <w:r w:rsidR="00462304" w:rsidRPr="00462304">
        <w:t xml:space="preserve"> for visualization, and </w:t>
      </w:r>
      <w:r w:rsidR="00462304" w:rsidRPr="00462304">
        <w:rPr>
          <w:b/>
          <w:bCs/>
        </w:rPr>
        <w:t>Jenkins</w:t>
      </w:r>
      <w:r w:rsidR="00462304" w:rsidRPr="00462304">
        <w:t xml:space="preserve"> for continuous integration and continuous deployment (CI/CD).</w:t>
      </w:r>
    </w:p>
    <w:p w:rsidR="0058753B" w:rsidRDefault="0058753B" w:rsidP="00462304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</w:t>
      </w:r>
      <w:proofErr w:type="gramStart"/>
      <w:r>
        <w:t>Terraform ,</w:t>
      </w:r>
      <w:proofErr w:type="gramEnd"/>
      <w:r>
        <w:t xml:space="preserve"> Docker , K8S , Helm , Jenkins , GIT , </w:t>
      </w:r>
      <w:proofErr w:type="spellStart"/>
      <w:r>
        <w:t>Ansible</w:t>
      </w:r>
      <w:proofErr w:type="spellEnd"/>
      <w:r>
        <w:t xml:space="preserve"> , Prometheus , </w:t>
      </w:r>
      <w:proofErr w:type="spellStart"/>
      <w:r>
        <w:t>Grafana</w:t>
      </w:r>
      <w:proofErr w:type="spellEnd"/>
    </w:p>
    <w:p w:rsidR="00DD38B5" w:rsidRDefault="00DD38B5" w:rsidP="00DD38B5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Project Repository:</w:t>
      </w:r>
      <w:r>
        <w:t xml:space="preserve"> </w:t>
      </w:r>
      <w:hyperlink r:id="rId20" w:history="1">
        <w:r w:rsidR="00F80C17" w:rsidRPr="00F80C17">
          <w:rPr>
            <w:rStyle w:val="Hyperlink"/>
          </w:rPr>
          <w:t>link</w:t>
        </w:r>
      </w:hyperlink>
    </w:p>
    <w:p w:rsidR="00885E6A" w:rsidRDefault="00885E6A" w:rsidP="00DF357B">
      <w:pPr>
        <w:pStyle w:val="Heading1"/>
        <w:tabs>
          <w:tab w:val="left" w:pos="2684"/>
        </w:tabs>
      </w:pPr>
      <w:r>
        <w:lastRenderedPageBreak/>
        <w:t xml:space="preserve">Personal </w:t>
      </w:r>
      <w:r w:rsidR="00DF357B">
        <w:t>Skills</w:t>
      </w:r>
    </w:p>
    <w:p w:rsidR="0030270A" w:rsidRDefault="00741E99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373A11">
        <w:rPr>
          <w:b w:val="0"/>
          <w:bCs/>
        </w:rPr>
        <w:t>PROblem solving</w:t>
      </w:r>
    </w:p>
    <w:p w:rsidR="00373A11" w:rsidRDefault="00373A11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Communication</w:t>
      </w:r>
    </w:p>
    <w:p w:rsidR="00373A11" w:rsidRDefault="00373A11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commitment</w:t>
      </w:r>
    </w:p>
    <w:p w:rsidR="002E77A2" w:rsidRDefault="00150EC6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time-management</w:t>
      </w:r>
    </w:p>
    <w:p w:rsidR="00E84B9D" w:rsidRDefault="00E84B9D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E84B9D">
        <w:rPr>
          <w:b w:val="0"/>
          <w:bCs/>
        </w:rPr>
        <w:t xml:space="preserve">Excellent collaboration and communication </w:t>
      </w:r>
    </w:p>
    <w:p w:rsidR="00E84B9D" w:rsidRDefault="00E84B9D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E84B9D">
        <w:rPr>
          <w:b w:val="0"/>
          <w:bCs/>
        </w:rPr>
        <w:t>Eagerness to learn and keep up with emerging technologies, tools, and best practices in the field.</w:t>
      </w:r>
    </w:p>
    <w:p w:rsidR="00C75D1D" w:rsidRPr="0066733D" w:rsidRDefault="00C75D1D" w:rsidP="00C75D1D">
      <w:pPr>
        <w:pStyle w:val="Heading1"/>
        <w:rPr>
          <w:szCs w:val="28"/>
        </w:rPr>
      </w:pPr>
      <w:r w:rsidRPr="0066733D">
        <w:rPr>
          <w:szCs w:val="28"/>
        </w:rPr>
        <w:t>Volunteering Experience</w:t>
      </w:r>
    </w:p>
    <w:p w:rsidR="00CC356D" w:rsidRPr="0066733D" w:rsidRDefault="00CC356D" w:rsidP="00CC356D">
      <w:pPr>
        <w:pStyle w:val="Heading2"/>
        <w:rPr>
          <w:sz w:val="28"/>
          <w:szCs w:val="28"/>
          <w:rtl/>
          <w:lang w:bidi="ar-EG"/>
        </w:rPr>
      </w:pPr>
      <w:r w:rsidRPr="0066733D">
        <w:rPr>
          <w:sz w:val="28"/>
          <w:szCs w:val="28"/>
        </w:rPr>
        <w:t>Summer 2020</w:t>
      </w:r>
    </w:p>
    <w:p w:rsidR="00CC356D" w:rsidRPr="0066733D" w:rsidRDefault="00CC356D" w:rsidP="00956386">
      <w:pPr>
        <w:pStyle w:val="ListBullet"/>
        <w:numPr>
          <w:ilvl w:val="0"/>
          <w:numId w:val="33"/>
        </w:numPr>
      </w:pPr>
      <w:r w:rsidRPr="0066733D">
        <w:t>HR Staff Member at AVAD Club</w:t>
      </w:r>
    </w:p>
    <w:p w:rsidR="00CC356D" w:rsidRPr="0066733D" w:rsidRDefault="00CC356D" w:rsidP="00956386">
      <w:pPr>
        <w:pStyle w:val="ListBullet"/>
        <w:numPr>
          <w:ilvl w:val="0"/>
          <w:numId w:val="33"/>
        </w:numPr>
      </w:pPr>
      <w:r w:rsidRPr="0066733D">
        <w:t xml:space="preserve">HR Staff at </w:t>
      </w:r>
      <w:proofErr w:type="spellStart"/>
      <w:r w:rsidRPr="0066733D">
        <w:t>Ecout</w:t>
      </w:r>
      <w:proofErr w:type="spellEnd"/>
      <w:r w:rsidRPr="0066733D">
        <w:t xml:space="preserve"> Program</w:t>
      </w:r>
    </w:p>
    <w:p w:rsidR="00C75D1D" w:rsidRPr="0066733D" w:rsidRDefault="00C75D1D" w:rsidP="00C75D1D">
      <w:pPr>
        <w:pStyle w:val="Heading2"/>
        <w:rPr>
          <w:sz w:val="28"/>
          <w:szCs w:val="28"/>
          <w:rtl/>
          <w:lang w:bidi="ar-EG"/>
        </w:rPr>
      </w:pPr>
      <w:r w:rsidRPr="0066733D">
        <w:rPr>
          <w:sz w:val="28"/>
          <w:szCs w:val="28"/>
        </w:rPr>
        <w:t>Summer 2019</w:t>
      </w:r>
    </w:p>
    <w:p w:rsidR="00C75D1D" w:rsidRPr="0066733D" w:rsidRDefault="00C75D1D" w:rsidP="00956386">
      <w:pPr>
        <w:pStyle w:val="ListBullet"/>
        <w:numPr>
          <w:ilvl w:val="0"/>
          <w:numId w:val="34"/>
        </w:numPr>
      </w:pPr>
      <w:r w:rsidRPr="0066733D">
        <w:t xml:space="preserve">HR Staff Member at </w:t>
      </w:r>
      <w:proofErr w:type="spellStart"/>
      <w:r w:rsidRPr="0066733D">
        <w:t>Spara</w:t>
      </w:r>
      <w:proofErr w:type="spellEnd"/>
      <w:r w:rsidRPr="0066733D">
        <w:t>-Consumption at Bibliotheca Alexandria</w:t>
      </w:r>
    </w:p>
    <w:p w:rsidR="00735F87" w:rsidRDefault="00C75D1D" w:rsidP="00956386">
      <w:pPr>
        <w:pStyle w:val="ListBullet"/>
        <w:numPr>
          <w:ilvl w:val="0"/>
          <w:numId w:val="34"/>
        </w:numPr>
      </w:pPr>
      <w:r w:rsidRPr="0066733D">
        <w:t xml:space="preserve">Participant at Upgrade Project at Faculty of Science – </w:t>
      </w:r>
      <w:r w:rsidR="00605217" w:rsidRPr="00252311">
        <w:t>Alexandria University</w:t>
      </w:r>
    </w:p>
    <w:p w:rsidR="00735F87" w:rsidRPr="0066733D" w:rsidRDefault="00735F87" w:rsidP="00735F87">
      <w:pPr>
        <w:pStyle w:val="Heading1"/>
        <w:rPr>
          <w:szCs w:val="28"/>
          <w:lang w:bidi="ar-EG"/>
        </w:rPr>
      </w:pPr>
      <w:r>
        <w:rPr>
          <w:szCs w:val="28"/>
        </w:rPr>
        <w:t>Languages</w:t>
      </w:r>
    </w:p>
    <w:p w:rsidR="00735F87" w:rsidRPr="0066733D" w:rsidRDefault="00834101" w:rsidP="00CB4875">
      <w:pPr>
        <w:pStyle w:val="ListBullet"/>
        <w:numPr>
          <w:ilvl w:val="0"/>
          <w:numId w:val="36"/>
        </w:numPr>
      </w:pPr>
      <w:r>
        <w:t xml:space="preserve">Arabic: </w:t>
      </w:r>
      <w:r w:rsidRPr="003473D4">
        <w:rPr>
          <w:b/>
          <w:bCs/>
        </w:rPr>
        <w:t>Native</w:t>
      </w:r>
    </w:p>
    <w:p w:rsidR="00735F87" w:rsidRPr="0066733D" w:rsidRDefault="00A13853" w:rsidP="00CB4875">
      <w:pPr>
        <w:pStyle w:val="ListBullet"/>
        <w:numPr>
          <w:ilvl w:val="0"/>
          <w:numId w:val="36"/>
        </w:numPr>
      </w:pPr>
      <w:r>
        <w:t>English</w:t>
      </w:r>
      <w:r w:rsidR="00735F87" w:rsidRPr="0066733D">
        <w:t xml:space="preserve">: </w:t>
      </w:r>
      <w:r w:rsidRPr="003473D4">
        <w:rPr>
          <w:b/>
          <w:bCs/>
        </w:rPr>
        <w:t>B1</w:t>
      </w:r>
    </w:p>
    <w:p w:rsidR="00F13543" w:rsidRPr="0066733D" w:rsidRDefault="00F13543" w:rsidP="00F13543">
      <w:pPr>
        <w:pStyle w:val="Heading1"/>
        <w:rPr>
          <w:szCs w:val="28"/>
          <w:lang w:bidi="ar-EG"/>
        </w:rPr>
      </w:pPr>
      <w:r w:rsidRPr="0066733D">
        <w:rPr>
          <w:szCs w:val="28"/>
        </w:rPr>
        <w:t>Personal Information</w:t>
      </w:r>
    </w:p>
    <w:p w:rsidR="00F13543" w:rsidRPr="0066733D" w:rsidRDefault="00F13543" w:rsidP="00CB4875">
      <w:pPr>
        <w:pStyle w:val="ListBullet"/>
        <w:numPr>
          <w:ilvl w:val="0"/>
          <w:numId w:val="37"/>
        </w:numPr>
      </w:pPr>
      <w:proofErr w:type="spellStart"/>
      <w:r w:rsidRPr="0066733D">
        <w:t>Martial</w:t>
      </w:r>
      <w:proofErr w:type="spellEnd"/>
      <w:r w:rsidRPr="0066733D">
        <w:t xml:space="preserve"> Status: </w:t>
      </w:r>
      <w:r w:rsidRPr="00953586">
        <w:rPr>
          <w:b/>
          <w:bCs/>
        </w:rPr>
        <w:t>Single</w:t>
      </w:r>
    </w:p>
    <w:p w:rsidR="00F13543" w:rsidRPr="0066733D" w:rsidRDefault="00F13543" w:rsidP="00CB4875">
      <w:pPr>
        <w:pStyle w:val="ListBullet"/>
        <w:numPr>
          <w:ilvl w:val="0"/>
          <w:numId w:val="37"/>
        </w:numPr>
      </w:pPr>
      <w:r w:rsidRPr="0066733D">
        <w:t xml:space="preserve">Nationality: </w:t>
      </w:r>
      <w:proofErr w:type="spellStart"/>
      <w:r w:rsidRPr="00953586">
        <w:rPr>
          <w:b/>
          <w:bCs/>
        </w:rPr>
        <w:t>Egyption</w:t>
      </w:r>
      <w:proofErr w:type="spellEnd"/>
    </w:p>
    <w:p w:rsidR="00F13543" w:rsidRPr="00953586" w:rsidRDefault="00866F9C" w:rsidP="00CB4875">
      <w:pPr>
        <w:pStyle w:val="ListBullet"/>
        <w:numPr>
          <w:ilvl w:val="0"/>
          <w:numId w:val="37"/>
        </w:numPr>
        <w:rPr>
          <w:b/>
          <w:bCs/>
        </w:rPr>
      </w:pPr>
      <w:r w:rsidRPr="0066733D">
        <w:t xml:space="preserve">Birthday: </w:t>
      </w:r>
      <w:r w:rsidRPr="00953586">
        <w:rPr>
          <w:b/>
          <w:bCs/>
        </w:rPr>
        <w:t>03/05/1998</w:t>
      </w:r>
    </w:p>
    <w:p w:rsidR="00D56207" w:rsidRDefault="00866F9C" w:rsidP="00CB4875">
      <w:pPr>
        <w:pStyle w:val="ListBullet"/>
        <w:numPr>
          <w:ilvl w:val="0"/>
          <w:numId w:val="37"/>
        </w:numPr>
      </w:pPr>
      <w:r w:rsidRPr="0066733D">
        <w:t xml:space="preserve">Military Service: </w:t>
      </w:r>
      <w:proofErr w:type="spellStart"/>
      <w:r w:rsidRPr="00953586">
        <w:rPr>
          <w:b/>
          <w:bCs/>
        </w:rPr>
        <w:t>Exmpted</w:t>
      </w:r>
      <w:proofErr w:type="spellEnd"/>
      <w:r w:rsidR="00735F87">
        <w:t xml:space="preserve"> </w:t>
      </w:r>
    </w:p>
    <w:p w:rsidR="00D32BB5" w:rsidRDefault="00D32BB5" w:rsidP="00D32BB5">
      <w:pPr>
        <w:pStyle w:val="ListBullet"/>
        <w:numPr>
          <w:ilvl w:val="0"/>
          <w:numId w:val="0"/>
        </w:numPr>
        <w:ind w:left="360" w:hanging="360"/>
      </w:pPr>
    </w:p>
    <w:p w:rsidR="00D32BB5" w:rsidRPr="0066733D" w:rsidRDefault="00D32BB5" w:rsidP="00D32BB5">
      <w:pPr>
        <w:pStyle w:val="ListBullet"/>
        <w:numPr>
          <w:ilvl w:val="0"/>
          <w:numId w:val="0"/>
        </w:numPr>
        <w:ind w:left="360" w:hanging="360"/>
      </w:pPr>
    </w:p>
    <w:sectPr w:rsidR="00D32BB5" w:rsidRPr="0066733D" w:rsidSect="00374627">
      <w:footerReference w:type="default" r:id="rId2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A9C" w:rsidRDefault="007E5A9C">
      <w:pPr>
        <w:spacing w:after="0"/>
      </w:pPr>
      <w:r>
        <w:separator/>
      </w:r>
    </w:p>
  </w:endnote>
  <w:endnote w:type="continuationSeparator" w:id="0">
    <w:p w:rsidR="007E5A9C" w:rsidRDefault="007E5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8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A9C" w:rsidRDefault="007E5A9C">
      <w:pPr>
        <w:spacing w:after="0"/>
      </w:pPr>
      <w:r>
        <w:separator/>
      </w:r>
    </w:p>
  </w:footnote>
  <w:footnote w:type="continuationSeparator" w:id="0">
    <w:p w:rsidR="007E5A9C" w:rsidRDefault="007E5A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464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061A8C"/>
    <w:multiLevelType w:val="hybridMultilevel"/>
    <w:tmpl w:val="50D8D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C131C4"/>
    <w:multiLevelType w:val="hybridMultilevel"/>
    <w:tmpl w:val="F5705DA0"/>
    <w:lvl w:ilvl="0" w:tplc="25B0151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279FB"/>
    <w:multiLevelType w:val="hybridMultilevel"/>
    <w:tmpl w:val="AF5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77B09"/>
    <w:multiLevelType w:val="hybridMultilevel"/>
    <w:tmpl w:val="CE1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8601C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C0DF4"/>
    <w:multiLevelType w:val="multilevel"/>
    <w:tmpl w:val="0780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2B1559"/>
    <w:multiLevelType w:val="hybridMultilevel"/>
    <w:tmpl w:val="53AC6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883C92"/>
    <w:multiLevelType w:val="hybridMultilevel"/>
    <w:tmpl w:val="2BCA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206D8"/>
    <w:multiLevelType w:val="hybridMultilevel"/>
    <w:tmpl w:val="9B50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403A249B"/>
    <w:multiLevelType w:val="hybridMultilevel"/>
    <w:tmpl w:val="E6EC9A78"/>
    <w:lvl w:ilvl="0" w:tplc="B68EDBB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376E8"/>
    <w:multiLevelType w:val="hybridMultilevel"/>
    <w:tmpl w:val="0580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304B9"/>
    <w:multiLevelType w:val="hybridMultilevel"/>
    <w:tmpl w:val="43E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90238"/>
    <w:multiLevelType w:val="hybridMultilevel"/>
    <w:tmpl w:val="AF4E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F57F1"/>
    <w:multiLevelType w:val="hybridMultilevel"/>
    <w:tmpl w:val="090E9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87DF4"/>
    <w:multiLevelType w:val="hybridMultilevel"/>
    <w:tmpl w:val="7606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2240AA"/>
    <w:multiLevelType w:val="hybridMultilevel"/>
    <w:tmpl w:val="FD8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062B1"/>
    <w:multiLevelType w:val="multilevel"/>
    <w:tmpl w:val="F75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5E25B4"/>
    <w:multiLevelType w:val="hybridMultilevel"/>
    <w:tmpl w:val="33C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4197B"/>
    <w:multiLevelType w:val="hybridMultilevel"/>
    <w:tmpl w:val="5BCE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A39AF"/>
    <w:multiLevelType w:val="hybridMultilevel"/>
    <w:tmpl w:val="5974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05877"/>
    <w:multiLevelType w:val="hybridMultilevel"/>
    <w:tmpl w:val="100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614AF"/>
    <w:multiLevelType w:val="multilevel"/>
    <w:tmpl w:val="8244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5"/>
  </w:num>
  <w:num w:numId="20">
    <w:abstractNumId w:val="14"/>
  </w:num>
  <w:num w:numId="21">
    <w:abstractNumId w:val="21"/>
  </w:num>
  <w:num w:numId="22">
    <w:abstractNumId w:val="32"/>
  </w:num>
  <w:num w:numId="23">
    <w:abstractNumId w:val="27"/>
  </w:num>
  <w:num w:numId="24">
    <w:abstractNumId w:val="11"/>
  </w:num>
  <w:num w:numId="25">
    <w:abstractNumId w:val="20"/>
  </w:num>
  <w:num w:numId="26">
    <w:abstractNumId w:val="23"/>
  </w:num>
  <w:num w:numId="27">
    <w:abstractNumId w:val="13"/>
  </w:num>
  <w:num w:numId="28">
    <w:abstractNumId w:val="22"/>
  </w:num>
  <w:num w:numId="29">
    <w:abstractNumId w:val="19"/>
  </w:num>
  <w:num w:numId="30">
    <w:abstractNumId w:val="15"/>
  </w:num>
  <w:num w:numId="31">
    <w:abstractNumId w:val="10"/>
  </w:num>
  <w:num w:numId="32">
    <w:abstractNumId w:val="26"/>
  </w:num>
  <w:num w:numId="33">
    <w:abstractNumId w:val="24"/>
  </w:num>
  <w:num w:numId="34">
    <w:abstractNumId w:val="29"/>
  </w:num>
  <w:num w:numId="35">
    <w:abstractNumId w:val="30"/>
  </w:num>
  <w:num w:numId="36">
    <w:abstractNumId w:val="28"/>
  </w:num>
  <w:num w:numId="37">
    <w:abstractNumId w:val="17"/>
  </w:num>
  <w:num w:numId="38">
    <w:abstractNumId w:val="31"/>
  </w:num>
  <w:num w:numId="39">
    <w:abstractNumId w:val="12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ED"/>
    <w:rsid w:val="00000142"/>
    <w:rsid w:val="000212D9"/>
    <w:rsid w:val="00022C89"/>
    <w:rsid w:val="000373F1"/>
    <w:rsid w:val="0004374A"/>
    <w:rsid w:val="0005145C"/>
    <w:rsid w:val="00062D10"/>
    <w:rsid w:val="00086E47"/>
    <w:rsid w:val="00091FF7"/>
    <w:rsid w:val="000933F5"/>
    <w:rsid w:val="00094F3A"/>
    <w:rsid w:val="00095366"/>
    <w:rsid w:val="000B536A"/>
    <w:rsid w:val="000D08C9"/>
    <w:rsid w:val="000F5F64"/>
    <w:rsid w:val="00111090"/>
    <w:rsid w:val="00111656"/>
    <w:rsid w:val="001201D2"/>
    <w:rsid w:val="00124117"/>
    <w:rsid w:val="00143A2D"/>
    <w:rsid w:val="00145DF9"/>
    <w:rsid w:val="00150EC6"/>
    <w:rsid w:val="00163ACC"/>
    <w:rsid w:val="00172104"/>
    <w:rsid w:val="0018036B"/>
    <w:rsid w:val="00181274"/>
    <w:rsid w:val="001838DB"/>
    <w:rsid w:val="001A56C0"/>
    <w:rsid w:val="001B185C"/>
    <w:rsid w:val="001C1987"/>
    <w:rsid w:val="001C4145"/>
    <w:rsid w:val="001D079B"/>
    <w:rsid w:val="001D29D9"/>
    <w:rsid w:val="001D71B2"/>
    <w:rsid w:val="001E16D8"/>
    <w:rsid w:val="001F48D5"/>
    <w:rsid w:val="002108EC"/>
    <w:rsid w:val="00230B56"/>
    <w:rsid w:val="00230C67"/>
    <w:rsid w:val="00235002"/>
    <w:rsid w:val="00247A42"/>
    <w:rsid w:val="00252311"/>
    <w:rsid w:val="00262766"/>
    <w:rsid w:val="0026755D"/>
    <w:rsid w:val="002749B7"/>
    <w:rsid w:val="00277005"/>
    <w:rsid w:val="00284BD5"/>
    <w:rsid w:val="002A2B41"/>
    <w:rsid w:val="002B4BC9"/>
    <w:rsid w:val="002B6772"/>
    <w:rsid w:val="002C4B16"/>
    <w:rsid w:val="002C613A"/>
    <w:rsid w:val="002C74E4"/>
    <w:rsid w:val="002D18BD"/>
    <w:rsid w:val="002D4B5E"/>
    <w:rsid w:val="002D6613"/>
    <w:rsid w:val="002E2CFA"/>
    <w:rsid w:val="002E4A84"/>
    <w:rsid w:val="002E77A2"/>
    <w:rsid w:val="002F5E0A"/>
    <w:rsid w:val="0030270A"/>
    <w:rsid w:val="003039EC"/>
    <w:rsid w:val="003148BB"/>
    <w:rsid w:val="00330A6D"/>
    <w:rsid w:val="00332616"/>
    <w:rsid w:val="003328E8"/>
    <w:rsid w:val="00337E92"/>
    <w:rsid w:val="00340F91"/>
    <w:rsid w:val="00344440"/>
    <w:rsid w:val="003473D4"/>
    <w:rsid w:val="0035782F"/>
    <w:rsid w:val="00357BDB"/>
    <w:rsid w:val="003715D4"/>
    <w:rsid w:val="00373A11"/>
    <w:rsid w:val="00374627"/>
    <w:rsid w:val="00375A61"/>
    <w:rsid w:val="00385D28"/>
    <w:rsid w:val="00394A6D"/>
    <w:rsid w:val="003B03E3"/>
    <w:rsid w:val="003D110D"/>
    <w:rsid w:val="003E289A"/>
    <w:rsid w:val="003E5ABC"/>
    <w:rsid w:val="003F19B9"/>
    <w:rsid w:val="004145C0"/>
    <w:rsid w:val="00415E8F"/>
    <w:rsid w:val="00416510"/>
    <w:rsid w:val="00417731"/>
    <w:rsid w:val="00421633"/>
    <w:rsid w:val="00422BD6"/>
    <w:rsid w:val="004233D2"/>
    <w:rsid w:val="0042698D"/>
    <w:rsid w:val="00426FA1"/>
    <w:rsid w:val="004327ED"/>
    <w:rsid w:val="00442F83"/>
    <w:rsid w:val="004476A1"/>
    <w:rsid w:val="00451A06"/>
    <w:rsid w:val="0045642E"/>
    <w:rsid w:val="00462304"/>
    <w:rsid w:val="00475B4F"/>
    <w:rsid w:val="00476CCB"/>
    <w:rsid w:val="004775AD"/>
    <w:rsid w:val="00481E6C"/>
    <w:rsid w:val="004836AF"/>
    <w:rsid w:val="004918F4"/>
    <w:rsid w:val="004A32CB"/>
    <w:rsid w:val="004A5102"/>
    <w:rsid w:val="004B2C3B"/>
    <w:rsid w:val="004B5AB3"/>
    <w:rsid w:val="004B6447"/>
    <w:rsid w:val="004B69FE"/>
    <w:rsid w:val="004B7144"/>
    <w:rsid w:val="004C51A7"/>
    <w:rsid w:val="004C68FE"/>
    <w:rsid w:val="004C757A"/>
    <w:rsid w:val="004E2120"/>
    <w:rsid w:val="004E2E9F"/>
    <w:rsid w:val="004F1DDB"/>
    <w:rsid w:val="00504D92"/>
    <w:rsid w:val="005114E7"/>
    <w:rsid w:val="0051455B"/>
    <w:rsid w:val="00514846"/>
    <w:rsid w:val="005170BC"/>
    <w:rsid w:val="0052093B"/>
    <w:rsid w:val="00531A8F"/>
    <w:rsid w:val="005334A4"/>
    <w:rsid w:val="005374D7"/>
    <w:rsid w:val="00542EEF"/>
    <w:rsid w:val="0056598B"/>
    <w:rsid w:val="0056781A"/>
    <w:rsid w:val="00573DD5"/>
    <w:rsid w:val="005817E2"/>
    <w:rsid w:val="0058753B"/>
    <w:rsid w:val="00591E44"/>
    <w:rsid w:val="00596BA3"/>
    <w:rsid w:val="005A7EF2"/>
    <w:rsid w:val="005B6B83"/>
    <w:rsid w:val="005D231A"/>
    <w:rsid w:val="005D4303"/>
    <w:rsid w:val="005E09A6"/>
    <w:rsid w:val="005E4DE5"/>
    <w:rsid w:val="005E5E55"/>
    <w:rsid w:val="005F278A"/>
    <w:rsid w:val="005F711D"/>
    <w:rsid w:val="00605217"/>
    <w:rsid w:val="0060759D"/>
    <w:rsid w:val="00616068"/>
    <w:rsid w:val="006168E6"/>
    <w:rsid w:val="00633F1C"/>
    <w:rsid w:val="00641DFD"/>
    <w:rsid w:val="00650D3D"/>
    <w:rsid w:val="006555ED"/>
    <w:rsid w:val="00656D69"/>
    <w:rsid w:val="00661126"/>
    <w:rsid w:val="00662F8F"/>
    <w:rsid w:val="00663399"/>
    <w:rsid w:val="00663C8E"/>
    <w:rsid w:val="0066733D"/>
    <w:rsid w:val="00667F2D"/>
    <w:rsid w:val="00672901"/>
    <w:rsid w:val="00676E12"/>
    <w:rsid w:val="0068679A"/>
    <w:rsid w:val="006B66F2"/>
    <w:rsid w:val="006B7022"/>
    <w:rsid w:val="006C0C23"/>
    <w:rsid w:val="006C24D4"/>
    <w:rsid w:val="006D1C90"/>
    <w:rsid w:val="006E1D1D"/>
    <w:rsid w:val="006E2562"/>
    <w:rsid w:val="006E401C"/>
    <w:rsid w:val="006E6DE2"/>
    <w:rsid w:val="006F2C63"/>
    <w:rsid w:val="006F6144"/>
    <w:rsid w:val="00710A47"/>
    <w:rsid w:val="00716BB3"/>
    <w:rsid w:val="00721F23"/>
    <w:rsid w:val="00727F9A"/>
    <w:rsid w:val="00735DD9"/>
    <w:rsid w:val="00735F87"/>
    <w:rsid w:val="00741E99"/>
    <w:rsid w:val="0075141E"/>
    <w:rsid w:val="007540C3"/>
    <w:rsid w:val="00761F4C"/>
    <w:rsid w:val="0077621B"/>
    <w:rsid w:val="00780928"/>
    <w:rsid w:val="00793964"/>
    <w:rsid w:val="007963CE"/>
    <w:rsid w:val="007A0401"/>
    <w:rsid w:val="007A146C"/>
    <w:rsid w:val="007A2B6C"/>
    <w:rsid w:val="007A447C"/>
    <w:rsid w:val="007A5D09"/>
    <w:rsid w:val="007B67A6"/>
    <w:rsid w:val="007C0647"/>
    <w:rsid w:val="007D00B3"/>
    <w:rsid w:val="007D67F5"/>
    <w:rsid w:val="007E5A9C"/>
    <w:rsid w:val="007F1468"/>
    <w:rsid w:val="007F68F6"/>
    <w:rsid w:val="00805514"/>
    <w:rsid w:val="00810DCE"/>
    <w:rsid w:val="0081536D"/>
    <w:rsid w:val="0082040C"/>
    <w:rsid w:val="00832A15"/>
    <w:rsid w:val="00834101"/>
    <w:rsid w:val="00836097"/>
    <w:rsid w:val="00855734"/>
    <w:rsid w:val="00863CA1"/>
    <w:rsid w:val="008662B2"/>
    <w:rsid w:val="00866F9C"/>
    <w:rsid w:val="008670EF"/>
    <w:rsid w:val="00874F90"/>
    <w:rsid w:val="00875AF4"/>
    <w:rsid w:val="00877A17"/>
    <w:rsid w:val="00881C37"/>
    <w:rsid w:val="00885E6A"/>
    <w:rsid w:val="008916B6"/>
    <w:rsid w:val="00896BC8"/>
    <w:rsid w:val="008B0D66"/>
    <w:rsid w:val="008B240E"/>
    <w:rsid w:val="008B3241"/>
    <w:rsid w:val="008B6225"/>
    <w:rsid w:val="008D5E8E"/>
    <w:rsid w:val="008E10EB"/>
    <w:rsid w:val="008E5684"/>
    <w:rsid w:val="008E7164"/>
    <w:rsid w:val="008F31AE"/>
    <w:rsid w:val="00900570"/>
    <w:rsid w:val="00906031"/>
    <w:rsid w:val="00917018"/>
    <w:rsid w:val="00942479"/>
    <w:rsid w:val="00952280"/>
    <w:rsid w:val="00953586"/>
    <w:rsid w:val="00956386"/>
    <w:rsid w:val="00960BD9"/>
    <w:rsid w:val="00972C9A"/>
    <w:rsid w:val="009763C8"/>
    <w:rsid w:val="009807C9"/>
    <w:rsid w:val="00984E10"/>
    <w:rsid w:val="009A1BAF"/>
    <w:rsid w:val="009A54F4"/>
    <w:rsid w:val="009B37CB"/>
    <w:rsid w:val="009B441A"/>
    <w:rsid w:val="009E37C6"/>
    <w:rsid w:val="009F2D06"/>
    <w:rsid w:val="009F3833"/>
    <w:rsid w:val="009F5D63"/>
    <w:rsid w:val="009F6540"/>
    <w:rsid w:val="00A027FE"/>
    <w:rsid w:val="00A12A42"/>
    <w:rsid w:val="00A13853"/>
    <w:rsid w:val="00A13AA7"/>
    <w:rsid w:val="00A20300"/>
    <w:rsid w:val="00A25896"/>
    <w:rsid w:val="00A32D0E"/>
    <w:rsid w:val="00A36C67"/>
    <w:rsid w:val="00A4275B"/>
    <w:rsid w:val="00A42F08"/>
    <w:rsid w:val="00A601E3"/>
    <w:rsid w:val="00A702F3"/>
    <w:rsid w:val="00A71A59"/>
    <w:rsid w:val="00A8131A"/>
    <w:rsid w:val="00A87F72"/>
    <w:rsid w:val="00A97455"/>
    <w:rsid w:val="00AA60AD"/>
    <w:rsid w:val="00AB3ADC"/>
    <w:rsid w:val="00AC2337"/>
    <w:rsid w:val="00AC4BE5"/>
    <w:rsid w:val="00AD6E8B"/>
    <w:rsid w:val="00AD7716"/>
    <w:rsid w:val="00B207B0"/>
    <w:rsid w:val="00B20ADC"/>
    <w:rsid w:val="00B251E7"/>
    <w:rsid w:val="00B6473F"/>
    <w:rsid w:val="00B647F0"/>
    <w:rsid w:val="00B73C79"/>
    <w:rsid w:val="00B769EE"/>
    <w:rsid w:val="00B83294"/>
    <w:rsid w:val="00B85B0C"/>
    <w:rsid w:val="00B87540"/>
    <w:rsid w:val="00BB5C6B"/>
    <w:rsid w:val="00BB7448"/>
    <w:rsid w:val="00BC17C0"/>
    <w:rsid w:val="00BC4954"/>
    <w:rsid w:val="00BC54AE"/>
    <w:rsid w:val="00BC7185"/>
    <w:rsid w:val="00BD655C"/>
    <w:rsid w:val="00BE0183"/>
    <w:rsid w:val="00BE0A0C"/>
    <w:rsid w:val="00BE7687"/>
    <w:rsid w:val="00BE7C24"/>
    <w:rsid w:val="00C05371"/>
    <w:rsid w:val="00C110A9"/>
    <w:rsid w:val="00C1585C"/>
    <w:rsid w:val="00C21A19"/>
    <w:rsid w:val="00C24E3D"/>
    <w:rsid w:val="00C27AB5"/>
    <w:rsid w:val="00C47F82"/>
    <w:rsid w:val="00C51B60"/>
    <w:rsid w:val="00C53B71"/>
    <w:rsid w:val="00C54F2C"/>
    <w:rsid w:val="00C56F42"/>
    <w:rsid w:val="00C57E43"/>
    <w:rsid w:val="00C670B7"/>
    <w:rsid w:val="00C7125B"/>
    <w:rsid w:val="00C72B59"/>
    <w:rsid w:val="00C75D1D"/>
    <w:rsid w:val="00C8242A"/>
    <w:rsid w:val="00C9031A"/>
    <w:rsid w:val="00C972F2"/>
    <w:rsid w:val="00C97FAA"/>
    <w:rsid w:val="00CB4875"/>
    <w:rsid w:val="00CB4DC3"/>
    <w:rsid w:val="00CC356D"/>
    <w:rsid w:val="00CC5D9F"/>
    <w:rsid w:val="00CC75DB"/>
    <w:rsid w:val="00CD19A7"/>
    <w:rsid w:val="00CD55A8"/>
    <w:rsid w:val="00CD567A"/>
    <w:rsid w:val="00CE4D19"/>
    <w:rsid w:val="00CE5008"/>
    <w:rsid w:val="00CE530C"/>
    <w:rsid w:val="00CE5534"/>
    <w:rsid w:val="00D00E09"/>
    <w:rsid w:val="00D1098D"/>
    <w:rsid w:val="00D11FC5"/>
    <w:rsid w:val="00D25C25"/>
    <w:rsid w:val="00D32BB5"/>
    <w:rsid w:val="00D33143"/>
    <w:rsid w:val="00D462EC"/>
    <w:rsid w:val="00D46F32"/>
    <w:rsid w:val="00D51564"/>
    <w:rsid w:val="00D52D79"/>
    <w:rsid w:val="00D56207"/>
    <w:rsid w:val="00D765AF"/>
    <w:rsid w:val="00D828F6"/>
    <w:rsid w:val="00D841AF"/>
    <w:rsid w:val="00D906BD"/>
    <w:rsid w:val="00D90D6A"/>
    <w:rsid w:val="00D96D38"/>
    <w:rsid w:val="00DA5975"/>
    <w:rsid w:val="00DA7E54"/>
    <w:rsid w:val="00DB1A9D"/>
    <w:rsid w:val="00DC2078"/>
    <w:rsid w:val="00DC287A"/>
    <w:rsid w:val="00DC561F"/>
    <w:rsid w:val="00DD0746"/>
    <w:rsid w:val="00DD2A01"/>
    <w:rsid w:val="00DD38B5"/>
    <w:rsid w:val="00DD4208"/>
    <w:rsid w:val="00DF1CDA"/>
    <w:rsid w:val="00DF2D79"/>
    <w:rsid w:val="00DF357B"/>
    <w:rsid w:val="00E12303"/>
    <w:rsid w:val="00E35761"/>
    <w:rsid w:val="00E53BD6"/>
    <w:rsid w:val="00E67F88"/>
    <w:rsid w:val="00E71252"/>
    <w:rsid w:val="00E8076D"/>
    <w:rsid w:val="00E84B9D"/>
    <w:rsid w:val="00EA2B92"/>
    <w:rsid w:val="00EA2EF5"/>
    <w:rsid w:val="00EA344B"/>
    <w:rsid w:val="00EB7509"/>
    <w:rsid w:val="00EC1636"/>
    <w:rsid w:val="00ED1FEA"/>
    <w:rsid w:val="00ED3B4E"/>
    <w:rsid w:val="00ED3F5D"/>
    <w:rsid w:val="00ED571F"/>
    <w:rsid w:val="00ED5B0B"/>
    <w:rsid w:val="00EE5F0F"/>
    <w:rsid w:val="00EF131A"/>
    <w:rsid w:val="00F03835"/>
    <w:rsid w:val="00F13543"/>
    <w:rsid w:val="00F21023"/>
    <w:rsid w:val="00F30271"/>
    <w:rsid w:val="00F32581"/>
    <w:rsid w:val="00F367D5"/>
    <w:rsid w:val="00F41F11"/>
    <w:rsid w:val="00F42C3C"/>
    <w:rsid w:val="00F446A5"/>
    <w:rsid w:val="00F56499"/>
    <w:rsid w:val="00F80C17"/>
    <w:rsid w:val="00F87965"/>
    <w:rsid w:val="00FB53FA"/>
    <w:rsid w:val="00FC0BFA"/>
    <w:rsid w:val="00FC26FB"/>
    <w:rsid w:val="00FD70AE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45B98"/>
  <w15:chartTrackingRefBased/>
  <w15:docId w15:val="{2B4C3883-C35E-44A2-A8D2-9F6D931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azizomar851@gmail.com" TargetMode="External"/><Relationship Id="rId13" Type="http://schemas.openxmlformats.org/officeDocument/2006/relationships/hyperlink" Target="https://drive.google.com/file/d/1HkWcBnRlNheQax_cBv8lrtuuCLmIeRxz/view?usp=sharing" TargetMode="External"/><Relationship Id="rId18" Type="http://schemas.openxmlformats.org/officeDocument/2006/relationships/hyperlink" Target="https://github.com/aomarabdelaziz/devops-microservice-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pe4649S2rauI59n7Lu_vobhp5CoCHdh/view?usp=sharing" TargetMode="External"/><Relationship Id="rId17" Type="http://schemas.openxmlformats.org/officeDocument/2006/relationships/hyperlink" Target="https://github.com/aomarabdelaziz/CloudGateway-Orchestr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.aioboportal.com/admin/signin" TargetMode="External"/><Relationship Id="rId20" Type="http://schemas.openxmlformats.org/officeDocument/2006/relationships/hyperlink" Target="https://github.com/aomarabdelaziz/devops-ejs-express-api-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nQvyfoKy9Em4X_ygh3ZPksTBiAeb6_5/view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5134e790-737d-4b40-b9ef-840765da09d0/public_ur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aomarabdelaziz" TargetMode="External"/><Relationship Id="rId19" Type="http://schemas.openxmlformats.org/officeDocument/2006/relationships/hyperlink" Target="https://github.com/aomarabdelaziz/devops-projec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omarabdelaziz/" TargetMode="External"/><Relationship Id="rId14" Type="http://schemas.openxmlformats.org/officeDocument/2006/relationships/hyperlink" Target="https://www.credly.com/badges/973927cf-5673-427b-b231-82632320005d/public_ur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mpkin\Desktop\Abdelaziz%20Omar%20C.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4F62BE1C2C46D38FCDB8E413AF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2203-0BE6-4EA4-88C6-70DFBA20B813}"/>
      </w:docPartPr>
      <w:docPartBody>
        <w:p w:rsidR="00097BAB" w:rsidRDefault="00B73689">
          <w:pPr>
            <w:pStyle w:val="794F62BE1C2C46D38FCDB8E413AF75F3"/>
          </w:pPr>
          <w:r>
            <w:t>Your Name</w:t>
          </w:r>
        </w:p>
      </w:docPartBody>
    </w:docPart>
    <w:docPart>
      <w:docPartPr>
        <w:name w:val="CDBF15D9B3A24668ACD8E12A3D604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CEB8-F977-460E-B3A3-56130222525E}"/>
      </w:docPartPr>
      <w:docPartBody>
        <w:p w:rsidR="00097BAB" w:rsidRDefault="00B73689">
          <w:pPr>
            <w:pStyle w:val="CDBF15D9B3A24668ACD8E12A3D604D24"/>
          </w:pPr>
          <w:r>
            <w:t>Objective</w:t>
          </w:r>
        </w:p>
      </w:docPartBody>
    </w:docPart>
    <w:docPart>
      <w:docPartPr>
        <w:name w:val="4EA7F9DFED92415B8C481EB68C26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B8708-6F42-4B83-B82F-ECFBAEC79F4B}"/>
      </w:docPartPr>
      <w:docPartBody>
        <w:p w:rsidR="00CB594E" w:rsidRDefault="00097BAB" w:rsidP="00097BAB">
          <w:pPr>
            <w:pStyle w:val="4EA7F9DFED92415B8C481EB68C266C7C"/>
          </w:pPr>
          <w:r>
            <w:t>Experience</w:t>
          </w:r>
        </w:p>
      </w:docPartBody>
    </w:docPart>
    <w:docPart>
      <w:docPartPr>
        <w:name w:val="8DFA7A0E6B34492AAD303E1E55857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5147C-A4EC-465C-8AAF-4D98DCE0F63E}"/>
      </w:docPartPr>
      <w:docPartBody>
        <w:p w:rsidR="00000000" w:rsidRDefault="00756942" w:rsidP="00756942">
          <w:pPr>
            <w:pStyle w:val="8DFA7A0E6B34492AAD303E1E55857F3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10"/>
    <w:rsid w:val="00083226"/>
    <w:rsid w:val="00097BAB"/>
    <w:rsid w:val="003C1C63"/>
    <w:rsid w:val="00430AF7"/>
    <w:rsid w:val="00614481"/>
    <w:rsid w:val="00617356"/>
    <w:rsid w:val="00630FAA"/>
    <w:rsid w:val="006A7A10"/>
    <w:rsid w:val="006D479E"/>
    <w:rsid w:val="0073284A"/>
    <w:rsid w:val="00756942"/>
    <w:rsid w:val="00834F41"/>
    <w:rsid w:val="008C743C"/>
    <w:rsid w:val="00A476C5"/>
    <w:rsid w:val="00AD5F61"/>
    <w:rsid w:val="00B73689"/>
    <w:rsid w:val="00BE6EEB"/>
    <w:rsid w:val="00C13690"/>
    <w:rsid w:val="00C735F7"/>
    <w:rsid w:val="00C80509"/>
    <w:rsid w:val="00C9734D"/>
    <w:rsid w:val="00CB42B2"/>
    <w:rsid w:val="00CB594E"/>
    <w:rsid w:val="00D40C94"/>
    <w:rsid w:val="00D509C6"/>
    <w:rsid w:val="00D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F62BE1C2C46D38FCDB8E413AF75F3">
    <w:name w:val="794F62BE1C2C46D38FCDB8E413AF75F3"/>
  </w:style>
  <w:style w:type="paragraph" w:customStyle="1" w:styleId="31DFB823842542FBB55E7AB118A75F01">
    <w:name w:val="31DFB823842542FBB55E7AB118A75F01"/>
  </w:style>
  <w:style w:type="paragraph" w:customStyle="1" w:styleId="5796E5A601C847F990C1C513A6F12525">
    <w:name w:val="5796E5A601C847F990C1C513A6F12525"/>
  </w:style>
  <w:style w:type="paragraph" w:customStyle="1" w:styleId="6638DBE629CE48A3A221240A36A465AD">
    <w:name w:val="6638DBE629CE48A3A221240A36A465AD"/>
  </w:style>
  <w:style w:type="paragraph" w:customStyle="1" w:styleId="92977F2B9D614796B349D70C773E1EE9">
    <w:name w:val="92977F2B9D614796B349D70C773E1EE9"/>
  </w:style>
  <w:style w:type="paragraph" w:customStyle="1" w:styleId="CDBF15D9B3A24668ACD8E12A3D604D24">
    <w:name w:val="CDBF15D9B3A24668ACD8E12A3D604D24"/>
  </w:style>
  <w:style w:type="paragraph" w:customStyle="1" w:styleId="D1449D937CA3437A81CC863061E10DED">
    <w:name w:val="D1449D937CA3437A81CC863061E10DED"/>
  </w:style>
  <w:style w:type="paragraph" w:customStyle="1" w:styleId="57FFC918E81B451E92680BA98A9C809C">
    <w:name w:val="57FFC918E81B451E92680BA98A9C809C"/>
  </w:style>
  <w:style w:type="paragraph" w:customStyle="1" w:styleId="47F3F33943AB4FFCB8BD61071A4885D2">
    <w:name w:val="47F3F33943AB4FFCB8BD61071A4885D2"/>
  </w:style>
  <w:style w:type="paragraph" w:customStyle="1" w:styleId="30ABE1990570434FB7EF0A9EC6F8F8F1">
    <w:name w:val="30ABE1990570434FB7EF0A9EC6F8F8F1"/>
  </w:style>
  <w:style w:type="paragraph" w:customStyle="1" w:styleId="F12618B0C33C483B8684BF7BD1983DEC">
    <w:name w:val="F12618B0C33C483B8684BF7BD1983DEC"/>
  </w:style>
  <w:style w:type="paragraph" w:customStyle="1" w:styleId="682254747F174652AA0D753BF7EC13C3">
    <w:name w:val="682254747F174652AA0D753BF7EC13C3"/>
  </w:style>
  <w:style w:type="paragraph" w:customStyle="1" w:styleId="870FF8C9E75C41CA9F1C534EADCCF272">
    <w:name w:val="870FF8C9E75C41CA9F1C534EADCCF272"/>
  </w:style>
  <w:style w:type="paragraph" w:customStyle="1" w:styleId="45F023D9F9FA4795AA7BB925909F4014">
    <w:name w:val="45F023D9F9FA4795AA7BB925909F4014"/>
  </w:style>
  <w:style w:type="paragraph" w:customStyle="1" w:styleId="C0632547FDF643D58EA5C0200987B2A2">
    <w:name w:val="C0632547FDF643D58EA5C0200987B2A2"/>
  </w:style>
  <w:style w:type="paragraph" w:customStyle="1" w:styleId="1C35F5DB01EB490686304F26EA9BFF5B">
    <w:name w:val="1C35F5DB01EB490686304F26EA9BFF5B"/>
  </w:style>
  <w:style w:type="paragraph" w:customStyle="1" w:styleId="C031DC09C15447968A21AE8773B2C178">
    <w:name w:val="C031DC09C15447968A21AE8773B2C178"/>
  </w:style>
  <w:style w:type="paragraph" w:customStyle="1" w:styleId="37F7CC842A0246F2BDD674773C5BFF78">
    <w:name w:val="37F7CC842A0246F2BDD674773C5BFF78"/>
  </w:style>
  <w:style w:type="paragraph" w:customStyle="1" w:styleId="FA17B130F1D54618BD7A49FBC4222784">
    <w:name w:val="FA17B130F1D54618BD7A49FBC4222784"/>
  </w:style>
  <w:style w:type="paragraph" w:customStyle="1" w:styleId="EA5503E0BB704DC7A4739EEF09FA90CF">
    <w:name w:val="EA5503E0BB704DC7A4739EEF09FA90CF"/>
  </w:style>
  <w:style w:type="paragraph" w:customStyle="1" w:styleId="4EFD7ACFC1234963A1861B83082E9BEA">
    <w:name w:val="4EFD7ACFC1234963A1861B83082E9BEA"/>
  </w:style>
  <w:style w:type="paragraph" w:customStyle="1" w:styleId="0072D321B25D498D8D5F930C9BA04337">
    <w:name w:val="0072D321B25D498D8D5F930C9BA04337"/>
  </w:style>
  <w:style w:type="paragraph" w:customStyle="1" w:styleId="593AFEAA52C3467BA6EEDB9C109A53F0">
    <w:name w:val="593AFEAA52C3467BA6EEDB9C109A53F0"/>
  </w:style>
  <w:style w:type="paragraph" w:customStyle="1" w:styleId="E568B1B8AC2B4F23B29730C6299ECF6C">
    <w:name w:val="E568B1B8AC2B4F23B29730C6299ECF6C"/>
  </w:style>
  <w:style w:type="paragraph" w:customStyle="1" w:styleId="3F687B5A4F9F4AB982F8C5A3978E59A8">
    <w:name w:val="3F687B5A4F9F4AB982F8C5A3978E59A8"/>
  </w:style>
  <w:style w:type="paragraph" w:customStyle="1" w:styleId="60B75170BF0D4421BFF429AB1D464229">
    <w:name w:val="60B75170BF0D4421BFF429AB1D464229"/>
  </w:style>
  <w:style w:type="paragraph" w:customStyle="1" w:styleId="17EA262E5FD843559B8B7420B11B46EC">
    <w:name w:val="17EA262E5FD843559B8B7420B11B46EC"/>
  </w:style>
  <w:style w:type="paragraph" w:customStyle="1" w:styleId="D6A0604C8F1A4C3A99C0171DD5F91DDD">
    <w:name w:val="D6A0604C8F1A4C3A99C0171DD5F91DDD"/>
  </w:style>
  <w:style w:type="paragraph" w:customStyle="1" w:styleId="55EF10FB6912488FA1F11B9FA00C1434">
    <w:name w:val="55EF10FB6912488FA1F11B9FA00C1434"/>
  </w:style>
  <w:style w:type="paragraph" w:customStyle="1" w:styleId="4794D834866B42D1B5F929C75DCE9FFB">
    <w:name w:val="4794D834866B42D1B5F929C75DCE9FFB"/>
  </w:style>
  <w:style w:type="paragraph" w:customStyle="1" w:styleId="6AA37379F4A14EBDA78BB322355F434A">
    <w:name w:val="6AA37379F4A14EBDA78BB322355F434A"/>
  </w:style>
  <w:style w:type="paragraph" w:customStyle="1" w:styleId="7007510EB8294576B492A426E19C27EE">
    <w:name w:val="7007510EB8294576B492A426E19C27EE"/>
  </w:style>
  <w:style w:type="paragraph" w:customStyle="1" w:styleId="002A1BA2D2D945319254F1B819AF87A4">
    <w:name w:val="002A1BA2D2D945319254F1B819AF87A4"/>
  </w:style>
  <w:style w:type="paragraph" w:customStyle="1" w:styleId="4AB79DD5D6EE4F7A90B4BEF06F7B7D46">
    <w:name w:val="4AB79DD5D6EE4F7A90B4BEF06F7B7D46"/>
  </w:style>
  <w:style w:type="paragraph" w:customStyle="1" w:styleId="2AD2DAECF6154DB4AFA2121EC79B7687">
    <w:name w:val="2AD2DAECF6154DB4AFA2121EC79B7687"/>
  </w:style>
  <w:style w:type="paragraph" w:customStyle="1" w:styleId="5CC3E1D9855241D6B068417D897E0750">
    <w:name w:val="5CC3E1D9855241D6B068417D897E0750"/>
  </w:style>
  <w:style w:type="paragraph" w:customStyle="1" w:styleId="1A284B660E404BD6B813D501DEDF8AB4">
    <w:name w:val="1A284B660E404BD6B813D501DEDF8AB4"/>
    <w:rsid w:val="006A7A10"/>
  </w:style>
  <w:style w:type="paragraph" w:customStyle="1" w:styleId="1AB78D91E4F24176B86064C9BB92DE59">
    <w:name w:val="1AB78D91E4F24176B86064C9BB92DE59"/>
    <w:rsid w:val="006A7A10"/>
  </w:style>
  <w:style w:type="paragraph" w:customStyle="1" w:styleId="A234839462E149C49BF5244537E811F9">
    <w:name w:val="A234839462E149C49BF5244537E811F9"/>
    <w:rsid w:val="006A7A10"/>
  </w:style>
  <w:style w:type="paragraph" w:customStyle="1" w:styleId="9DD6791A21B94073A847B38CECBEA3DF">
    <w:name w:val="9DD6791A21B94073A847B38CECBEA3DF"/>
    <w:rsid w:val="006A7A10"/>
  </w:style>
  <w:style w:type="paragraph" w:customStyle="1" w:styleId="5B8EC9D725E9491E96AB588FC492795B">
    <w:name w:val="5B8EC9D725E9491E96AB588FC492795B"/>
    <w:rsid w:val="006A7A10"/>
  </w:style>
  <w:style w:type="paragraph" w:customStyle="1" w:styleId="2F3750868B2B4A7B9F64B2611E410FD7">
    <w:name w:val="2F3750868B2B4A7B9F64B2611E410FD7"/>
    <w:rsid w:val="006A7A10"/>
  </w:style>
  <w:style w:type="paragraph" w:customStyle="1" w:styleId="D35FD72948244070BA41D471872B1662">
    <w:name w:val="D35FD72948244070BA41D471872B1662"/>
    <w:rsid w:val="006A7A10"/>
  </w:style>
  <w:style w:type="paragraph" w:customStyle="1" w:styleId="A0D4F462E1BE4A52AC412C36602710E0">
    <w:name w:val="A0D4F462E1BE4A52AC412C36602710E0"/>
    <w:rsid w:val="006A7A10"/>
  </w:style>
  <w:style w:type="paragraph" w:customStyle="1" w:styleId="4EA7F9DFED92415B8C481EB68C266C7C">
    <w:name w:val="4EA7F9DFED92415B8C481EB68C266C7C"/>
    <w:rsid w:val="00097BAB"/>
  </w:style>
  <w:style w:type="paragraph" w:customStyle="1" w:styleId="1C59A5C995E143D2B9F5621CB1549589">
    <w:name w:val="1C59A5C995E143D2B9F5621CB1549589"/>
    <w:rsid w:val="00D40C94"/>
  </w:style>
  <w:style w:type="paragraph" w:customStyle="1" w:styleId="8DFA7A0E6B34492AAD303E1E55857F3C">
    <w:name w:val="8DFA7A0E6B34492AAD303E1E55857F3C"/>
    <w:rsid w:val="00756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25B5-2474-4ED4-A696-EEEDE5BA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Abdelaziz Omar C.V</Template>
  <TotalTime>131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Pumpkin</dc:creator>
  <cp:keywords/>
  <dc:description>Abdelaziz Omar Abdelaziz Omar</dc:description>
  <cp:lastModifiedBy>Abdelaziz</cp:lastModifiedBy>
  <cp:revision>158</cp:revision>
  <cp:lastPrinted>2023-12-11T04:28:00Z</cp:lastPrinted>
  <dcterms:created xsi:type="dcterms:W3CDTF">2023-02-14T12:48:00Z</dcterms:created>
  <dcterms:modified xsi:type="dcterms:W3CDTF">2024-01-03T19:59:00Z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